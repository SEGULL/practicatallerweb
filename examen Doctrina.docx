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B665F" w:rsidRDefault="0027137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6B998D" wp14:editId="74EE76CF">
                <wp:simplePos x="0" y="0"/>
                <wp:positionH relativeFrom="column">
                  <wp:posOffset>-531178</wp:posOffset>
                </wp:positionH>
                <wp:positionV relativeFrom="paragraph">
                  <wp:posOffset>250508</wp:posOffset>
                </wp:positionV>
                <wp:extent cx="2090057" cy="673239"/>
                <wp:effectExtent l="460693" t="0" r="504507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66186">
                          <a:off x="0" y="0"/>
                          <a:ext cx="2090057" cy="673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1375" w:rsidRPr="00271375" w:rsidRDefault="00271375" w:rsidP="00271375">
                            <w:pPr>
                              <w:ind w:firstLine="708"/>
                              <w:jc w:val="center"/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1375">
                              <w:rPr>
                                <w:b/>
                                <w:color w:val="FFFFFF" w:themeColor="background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UPEU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B998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41.85pt;margin-top:19.75pt;width:164.55pt;height:53pt;rotation:-320450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" filled="f" stroked="f">
                <v:textbox>
                  <w:txbxContent>
                    <w:p w:rsidR="00271375" w:rsidRPr="00271375" w:rsidRDefault="00271375" w:rsidP="00271375">
                      <w:pPr>
                        <w:ind w:firstLine="708"/>
                        <w:jc w:val="center"/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1375">
                        <w:rPr>
                          <w:b/>
                          <w:color w:val="FFFFFF" w:themeColor="background1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UPEU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35FCCF" wp14:editId="3E3088EF">
                <wp:simplePos x="0" y="0"/>
                <wp:positionH relativeFrom="column">
                  <wp:posOffset>97155</wp:posOffset>
                </wp:positionH>
                <wp:positionV relativeFrom="paragraph">
                  <wp:posOffset>-103560</wp:posOffset>
                </wp:positionV>
                <wp:extent cx="749029" cy="856034"/>
                <wp:effectExtent l="0" t="0" r="13335" b="2032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29" cy="856034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99AB" id="Rectángulo 7" o:spid="_x0000_s1026" style="position:absolute;margin-left:7.65pt;margin-top:-8.15pt;width:59pt;height:67.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" fillcolor="#c00000" strokecolor="#c00000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021CDA" wp14:editId="5719C3D7">
                <wp:simplePos x="0" y="0"/>
                <wp:positionH relativeFrom="column">
                  <wp:posOffset>97155</wp:posOffset>
                </wp:positionH>
                <wp:positionV relativeFrom="paragraph">
                  <wp:posOffset>-104140</wp:posOffset>
                </wp:positionV>
                <wp:extent cx="1565910" cy="1760220"/>
                <wp:effectExtent l="0" t="0" r="34290" b="30480"/>
                <wp:wrapNone/>
                <wp:docPr id="6" name="Franja diag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760220"/>
                        </a:xfrm>
                        <a:prstGeom prst="diagStrip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EBEA" id="Franja diagonal 6" o:spid="_x0000_s1026" style="position:absolute;margin-left:7.65pt;margin-top:-8.2pt;width:123.3pt;height:138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5910,1760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" path="m,880110l782955,r782955,l,1760220,,880110xe" fillcolor="#c00000" strokecolor="#c00000" strokeweight="1pt">
                <v:stroke joinstyle="miter"/>
                <v:path arrowok="t" o:connecttype="custom" o:connectlocs="0,880110;782955,0;1565910,0;0,1760220;0,880110" o:connectangles="0,0,0,0,0"/>
              </v:shape>
            </w:pict>
          </mc:Fallback>
        </mc:AlternateContent>
      </w:r>
      <w:r w:rsidR="000A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7AF77C" wp14:editId="12750480">
                <wp:simplePos x="0" y="0"/>
                <wp:positionH relativeFrom="margin">
                  <wp:align>left</wp:align>
                </wp:positionH>
                <wp:positionV relativeFrom="paragraph">
                  <wp:posOffset>-297666</wp:posOffset>
                </wp:positionV>
                <wp:extent cx="6508377" cy="1721112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17211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02C0" w:rsidRPr="00151155" w:rsidRDefault="005679CD" w:rsidP="000A02C0">
                            <w:pPr>
                              <w:spacing w:line="240" w:lineRule="auto"/>
                              <w:jc w:val="center"/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72"/>
                                <w:szCs w:val="72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0A02C0" w:rsidRPr="00151155"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UNIVERSIDAD</w:t>
                            </w:r>
                          </w:p>
                          <w:p w:rsidR="000A02C0" w:rsidRPr="00151155" w:rsidRDefault="005679CD" w:rsidP="000A02C0">
                            <w:pPr>
                              <w:spacing w:line="240" w:lineRule="auto"/>
                              <w:jc w:val="center"/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1155">
                              <w:rPr>
                                <w:color w:val="BC0423"/>
                                <w:sz w:val="72"/>
                                <w:szCs w:val="72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0A2149"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PERUANA UNIÓ</w:t>
                            </w:r>
                            <w:r w:rsidR="000A02C0" w:rsidRPr="00151155">
                              <w:rPr>
                                <w:color w:val="BC0423"/>
                                <w:sz w:val="96"/>
                                <w:szCs w:val="96"/>
                                <w:lang w:val="es-ES"/>
                                <w14:shadow w14:blurRad="60007" w14:dist="200025" w14:dir="15000000" w14:sx="100000" w14:sy="30000" w14:kx="-1800000" w14:ky="0" w14:algn="bl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F77C" id="Cuadro de texto 1" o:spid="_x0000_s1027" type="#_x0000_t202" style="position:absolute;margin-left:0;margin-top:-23.45pt;width:512.45pt;height:135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" filled="f" stroked="f">
                <v:textbox>
                  <w:txbxContent>
                    <w:p w:rsidR="000A02C0" w:rsidRPr="00151155" w:rsidRDefault="005679CD" w:rsidP="000A02C0">
                      <w:pPr>
                        <w:spacing w:line="240" w:lineRule="auto"/>
                        <w:jc w:val="center"/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72"/>
                          <w:szCs w:val="72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0A02C0" w:rsidRPr="00151155"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UNIVERSIDAD</w:t>
                      </w:r>
                    </w:p>
                    <w:p w:rsidR="000A02C0" w:rsidRPr="00151155" w:rsidRDefault="005679CD" w:rsidP="000A02C0">
                      <w:pPr>
                        <w:spacing w:line="240" w:lineRule="auto"/>
                        <w:jc w:val="center"/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51155">
                        <w:rPr>
                          <w:color w:val="BC0423"/>
                          <w:sz w:val="72"/>
                          <w:szCs w:val="72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0A2149"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PERUANA UNIÓ</w:t>
                      </w:r>
                      <w:r w:rsidR="000A02C0" w:rsidRPr="00151155">
                        <w:rPr>
                          <w:color w:val="BC0423"/>
                          <w:sz w:val="96"/>
                          <w:szCs w:val="96"/>
                          <w:lang w:val="es-ES"/>
                          <w14:shadow w14:blurRad="60007" w14:dist="200025" w14:dir="15000000" w14:sx="100000" w14:sy="30000" w14:kx="-1800000" w14:ky="0" w14:algn="bl">
                            <w14:srgbClr w14:val="000000">
                              <w14:alpha w14:val="68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D19">
        <w:t>c</w:t>
      </w:r>
    </w:p>
    <w:p w:rsidR="009B665F" w:rsidRDefault="009B665F" w:rsidP="00271375">
      <w:pPr>
        <w:ind w:firstLine="708"/>
      </w:pPr>
    </w:p>
    <w:p w:rsidR="00BC5286" w:rsidRDefault="009B665F">
      <w:r>
        <w:t xml:space="preserve">                      </w:t>
      </w:r>
    </w:p>
    <w:p w:rsidR="009B665F" w:rsidRDefault="009B665F"/>
    <w:p w:rsidR="009B665F" w:rsidRDefault="000A02C0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C1A0A2F" wp14:editId="6E05A123">
            <wp:simplePos x="0" y="0"/>
            <wp:positionH relativeFrom="column">
              <wp:posOffset>2232025</wp:posOffset>
            </wp:positionH>
            <wp:positionV relativeFrom="paragraph">
              <wp:posOffset>108585</wp:posOffset>
            </wp:positionV>
            <wp:extent cx="2312670" cy="2609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609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665F" w:rsidRDefault="009B665F"/>
    <w:p w:rsidR="009B665F" w:rsidRDefault="009B665F">
      <w:r>
        <w:t xml:space="preserve">                                                   </w:t>
      </w:r>
    </w:p>
    <w:p w:rsidR="000A02C0" w:rsidRDefault="000A02C0">
      <w:r>
        <w:t xml:space="preserve">                 </w:t>
      </w:r>
    </w:p>
    <w:p w:rsidR="000A02C0" w:rsidRDefault="000A02C0"/>
    <w:p w:rsidR="000A02C0" w:rsidRDefault="000A02C0"/>
    <w:p w:rsidR="000A02C0" w:rsidRDefault="000A02C0"/>
    <w:p w:rsidR="00A87837" w:rsidRDefault="00A878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604B3" wp14:editId="406F2032">
                <wp:simplePos x="0" y="0"/>
                <wp:positionH relativeFrom="margin">
                  <wp:posOffset>392430</wp:posOffset>
                </wp:positionH>
                <wp:positionV relativeFrom="paragraph">
                  <wp:posOffset>552450</wp:posOffset>
                </wp:positionV>
                <wp:extent cx="5934075" cy="5619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837" w:rsidRPr="001C25D8" w:rsidRDefault="004828D8" w:rsidP="001C25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Examen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04B3" id="Cuadro de texto 4" o:spid="_x0000_s1028" type="#_x0000_t202" style="position:absolute;margin-left:30.9pt;margin-top:43.5pt;width:467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" filled="f" stroked="f">
                <v:textbox>
                  <w:txbxContent>
                    <w:p w:rsidR="00A87837" w:rsidRPr="001C25D8" w:rsidRDefault="004828D8" w:rsidP="001C25D8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Examen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7837" w:rsidRPr="00A87837" w:rsidRDefault="00A87837" w:rsidP="00A87837"/>
    <w:p w:rsidR="00A87837" w:rsidRPr="00A87837" w:rsidRDefault="00A87837" w:rsidP="00A87837"/>
    <w:p w:rsidR="00A87837" w:rsidRPr="00A87837" w:rsidRDefault="00A87837" w:rsidP="00A87837"/>
    <w:p w:rsidR="00A87837" w:rsidRPr="00A87837" w:rsidRDefault="00A87837" w:rsidP="00A87837"/>
    <w:p w:rsidR="00A87837" w:rsidRPr="00A87837" w:rsidRDefault="00A87837" w:rsidP="00A87837"/>
    <w:p w:rsidR="00A87837" w:rsidRDefault="00A87837" w:rsidP="00A87837"/>
    <w:p w:rsid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4BDB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Doctrina Contable</w:t>
      </w:r>
    </w:p>
    <w:p w:rsidR="000A2149" w:rsidRPr="00151155" w:rsidRDefault="000358FF" w:rsidP="000358FF">
      <w:pP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4BDB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Mery Yuliana Apaza Humpiri</w:t>
      </w:r>
    </w:p>
    <w:p w:rsidR="00A87837" w:rsidRP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SUSTENTANTE: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69CA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Angel Huanuco Quispe </w:t>
      </w:r>
    </w:p>
    <w:p w:rsidR="005679CD" w:rsidRPr="00151155" w:rsidRDefault="000358FF" w:rsidP="000358FF">
      <w:pPr>
        <w:tabs>
          <w:tab w:val="left" w:pos="900"/>
          <w:tab w:val="left" w:pos="3354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87837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SEMESTRE: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“I”</w:t>
      </w:r>
    </w:p>
    <w:p w:rsidR="005679CD" w:rsidRP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679CD" w:rsidRPr="00151155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MATRICULA: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202010561</w:t>
      </w:r>
    </w:p>
    <w:p w:rsidR="005679CD" w:rsidRPr="00151155" w:rsidRDefault="000358FF" w:rsidP="000358FF">
      <w:pPr>
        <w:tabs>
          <w:tab w:val="left" w:pos="900"/>
        </w:tabs>
        <w:spacing w:after="0" w:line="276" w:lineRule="auto"/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1C25D8">
        <w:rPr>
          <w:b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CICLO: 2020-I</w:t>
      </w:r>
      <w:bookmarkStart w:id="0" w:name="_GoBack"/>
      <w:bookmarkEnd w:id="0"/>
    </w:p>
    <w:p w:rsidR="00427667" w:rsidRDefault="00E0076D" w:rsidP="001C25D8">
      <w:pPr>
        <w:tabs>
          <w:tab w:val="left" w:pos="900"/>
        </w:tabs>
        <w:jc w:val="center"/>
        <w:rPr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08D47" wp14:editId="50789B0F">
                <wp:simplePos x="0" y="0"/>
                <wp:positionH relativeFrom="column">
                  <wp:posOffset>635</wp:posOffset>
                </wp:positionH>
                <wp:positionV relativeFrom="paragraph">
                  <wp:posOffset>399526</wp:posOffset>
                </wp:positionV>
                <wp:extent cx="2321169" cy="632433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632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797" w:rsidRPr="00E0076D" w:rsidRDefault="00181797" w:rsidP="00E0076D">
                            <w:pPr>
                              <w:jc w:val="center"/>
                              <w:rPr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76D">
                              <w:rPr>
                                <w:b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Sé</w:t>
                            </w:r>
                            <w:r w:rsidRPr="00E0076D">
                              <w:rPr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A2149"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íntegro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8D47" id="Cuadro de texto 9" o:spid="_x0000_s1029" type="#_x0000_t202" style="position:absolute;left:0;text-align:left;margin-left:.05pt;margin-top:31.45pt;width:182.75pt;height:4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" filled="f" stroked="f">
                <v:textbox>
                  <w:txbxContent>
                    <w:p w:rsidR="00181797" w:rsidRPr="00E0076D" w:rsidRDefault="00181797" w:rsidP="00E0076D">
                      <w:pPr>
                        <w:jc w:val="center"/>
                        <w:rPr>
                          <w:color w:val="5B9BD5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76D">
                        <w:rPr>
                          <w:b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Sé</w:t>
                      </w:r>
                      <w:r w:rsidRPr="00E0076D">
                        <w:rPr>
                          <w:color w:val="5B9BD5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A2149"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íntegro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F93B8" wp14:editId="0E52E6A5">
                <wp:simplePos x="0" y="0"/>
                <wp:positionH relativeFrom="column">
                  <wp:posOffset>2231997</wp:posOffset>
                </wp:positionH>
                <wp:positionV relativeFrom="paragraph">
                  <wp:posOffset>398780</wp:posOffset>
                </wp:positionV>
                <wp:extent cx="2672450" cy="582295"/>
                <wp:effectExtent l="0" t="0" r="0" b="825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45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797" w:rsidRPr="00E0076D" w:rsidRDefault="00181797" w:rsidP="00E0076D">
                            <w:pPr>
                              <w:tabs>
                                <w:tab w:val="left" w:pos="900"/>
                              </w:tabs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76D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Sé </w:t>
                            </w:r>
                            <w:r w:rsidRPr="000A2149">
                              <w:rPr>
                                <w:b/>
                                <w:noProof/>
                                <w:color w:val="4D030E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misionero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F93B8" id="Cuadro de texto 10" o:spid="_x0000_s1030" type="#_x0000_t202" style="position:absolute;left:0;text-align:left;margin-left:175.75pt;margin-top:31.4pt;width:210.45pt;height:4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" filled="f" stroked="f">
                <v:textbox>
                  <w:txbxContent>
                    <w:p w:rsidR="00181797" w:rsidRPr="00E0076D" w:rsidRDefault="00181797" w:rsidP="00E0076D">
                      <w:pPr>
                        <w:tabs>
                          <w:tab w:val="left" w:pos="900"/>
                        </w:tabs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76D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Sé </w:t>
                      </w:r>
                      <w:r w:rsidRPr="000A2149">
                        <w:rPr>
                          <w:b/>
                          <w:noProof/>
                          <w:color w:val="4D030E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misionero</w:t>
                      </w:r>
                    </w:p>
                  </w:txbxContent>
                </v:textbox>
              </v:shape>
            </w:pict>
          </mc:Fallback>
        </mc:AlternateContent>
      </w:r>
      <w:r w:rsidR="001817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F187" wp14:editId="114C9A9E">
                <wp:simplePos x="0" y="0"/>
                <wp:positionH relativeFrom="column">
                  <wp:posOffset>4433235</wp:posOffset>
                </wp:positionH>
                <wp:positionV relativeFrom="paragraph">
                  <wp:posOffset>390002</wp:posOffset>
                </wp:positionV>
                <wp:extent cx="1828800" cy="1828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1797" w:rsidRPr="00E0076D" w:rsidRDefault="00181797" w:rsidP="00E0076D">
                            <w:pPr>
                              <w:tabs>
                                <w:tab w:val="left" w:pos="900"/>
                              </w:tabs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076D">
                              <w:rPr>
                                <w:b/>
                                <w:noProof/>
                                <w:color w:val="FFC000" w:themeColor="accent4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Sé</w:t>
                            </w:r>
                            <w:r w:rsidRPr="00E0076D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0076D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innovador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6F187" id="Cuadro de texto 11" o:spid="_x0000_s1031" type="#_x0000_t202" style="position:absolute;left:0;text-align:left;margin-left:349.05pt;margin-top:30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" filled="f" stroked="f">
                <v:textbox style="mso-fit-shape-to-text:t">
                  <w:txbxContent>
                    <w:p w:rsidR="00181797" w:rsidRPr="00E0076D" w:rsidRDefault="00181797" w:rsidP="00E0076D">
                      <w:pPr>
                        <w:tabs>
                          <w:tab w:val="left" w:pos="900"/>
                        </w:tabs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076D">
                        <w:rPr>
                          <w:b/>
                          <w:noProof/>
                          <w:color w:val="FFC000" w:themeColor="accent4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Sé</w:t>
                      </w:r>
                      <w:r w:rsidRPr="00E0076D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0076D">
                        <w:rPr>
                          <w:b/>
                          <w:noProof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innovador</w:t>
                      </w:r>
                    </w:p>
                  </w:txbxContent>
                </v:textbox>
              </v:shape>
            </w:pict>
          </mc:Fallback>
        </mc:AlternateContent>
      </w:r>
      <w:r w:rsidR="005679CD">
        <w:rPr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PERÚ-JULIACA</w:t>
      </w:r>
      <w:r w:rsidR="00151155">
        <w:rPr>
          <w:b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27667" w:rsidRDefault="00427667" w:rsidP="00427667">
      <w:r>
        <w:br w:type="page"/>
      </w:r>
    </w:p>
    <w:p w:rsidR="00427667" w:rsidRDefault="00427667" w:rsidP="00427667">
      <w:pPr>
        <w:sectPr w:rsidR="00427667" w:rsidSect="000358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2" w:right="424" w:bottom="568" w:left="567" w:header="708" w:footer="708" w:gutter="0"/>
          <w:pgBorders w:offsetFrom="page">
            <w:top w:val="basicWideMidline" w:sz="15" w:space="24" w:color="7B0317"/>
            <w:left w:val="basicWideMidline" w:sz="15" w:space="24" w:color="7B0317"/>
            <w:bottom w:val="basicWideMidline" w:sz="15" w:space="24" w:color="7B0317"/>
            <w:right w:val="basicWideMidline" w:sz="15" w:space="24" w:color="7B0317"/>
          </w:pgBorders>
          <w:cols w:space="708"/>
          <w:docGrid w:linePitch="360"/>
        </w:sectPr>
      </w:pPr>
    </w:p>
    <w:p w:rsidR="00DA4BDB" w:rsidRDefault="00DA3BD0" w:rsidP="00DA4BDB">
      <w:pPr>
        <w:tabs>
          <w:tab w:val="left" w:pos="4111"/>
        </w:tabs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6F52719C" wp14:editId="48DD6B07">
            <wp:simplePos x="0" y="0"/>
            <wp:positionH relativeFrom="column">
              <wp:posOffset>-676275</wp:posOffset>
            </wp:positionH>
            <wp:positionV relativeFrom="paragraph">
              <wp:posOffset>1115695</wp:posOffset>
            </wp:positionV>
            <wp:extent cx="8511540" cy="6480175"/>
            <wp:effectExtent l="6032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7-16 at 12.55.46 PM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3" r="11057"/>
                    <a:stretch/>
                  </pic:blipFill>
                  <pic:spPr bwMode="auto">
                    <a:xfrm rot="5400000">
                      <a:off x="0" y="0"/>
                      <a:ext cx="8511540" cy="648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BDB" w:rsidRDefault="00DA4BDB">
      <w:r>
        <w:br w:type="page"/>
      </w:r>
    </w:p>
    <w:p w:rsidR="00DA4BDB" w:rsidRDefault="00DA3BD0" w:rsidP="000A2149">
      <w:r>
        <w:rPr>
          <w:noProof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34401FF0" wp14:editId="1B15FC47">
            <wp:simplePos x="0" y="0"/>
            <wp:positionH relativeFrom="column">
              <wp:posOffset>1366520</wp:posOffset>
            </wp:positionH>
            <wp:positionV relativeFrom="paragraph">
              <wp:posOffset>-952500</wp:posOffset>
            </wp:positionV>
            <wp:extent cx="4186555" cy="6094095"/>
            <wp:effectExtent l="0" t="1270" r="3175" b="317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0-07-16 at 12.55.46 PM (1).jpe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r="41745" b="3333"/>
                    <a:stretch/>
                  </pic:blipFill>
                  <pic:spPr bwMode="auto">
                    <a:xfrm rot="5400000">
                      <a:off x="0" y="0"/>
                      <a:ext cx="4186555" cy="609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4BDB" w:rsidRDefault="00DA3BD0">
      <w:r>
        <w:rPr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56BF241" wp14:editId="693952EB">
            <wp:simplePos x="0" y="0"/>
            <wp:positionH relativeFrom="column">
              <wp:posOffset>955675</wp:posOffset>
            </wp:positionH>
            <wp:positionV relativeFrom="paragraph">
              <wp:posOffset>3419475</wp:posOffset>
            </wp:positionV>
            <wp:extent cx="5114925" cy="6370320"/>
            <wp:effectExtent l="953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7-16 at 12.55.46 PM (2)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1" r="41134"/>
                    <a:stretch/>
                  </pic:blipFill>
                  <pic:spPr bwMode="auto">
                    <a:xfrm rot="5400000">
                      <a:off x="0" y="0"/>
                      <a:ext cx="5114925" cy="637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BDB">
        <w:br w:type="page"/>
      </w:r>
    </w:p>
    <w:p w:rsidR="003410FF" w:rsidRDefault="00DA3BD0" w:rsidP="000A2149"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1589BF56" wp14:editId="607DFB5D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6571615" cy="6877050"/>
            <wp:effectExtent l="0" t="0" r="63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7-16 at 12.55.46 PM (3).jpe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11494" b="30193"/>
                    <a:stretch/>
                  </pic:blipFill>
                  <pic:spPr bwMode="auto">
                    <a:xfrm>
                      <a:off x="0" y="0"/>
                      <a:ext cx="6571615" cy="687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0FF" w:rsidRDefault="003410FF">
      <w:r>
        <w:br w:type="page"/>
      </w:r>
    </w:p>
    <w:p w:rsidR="003410FF" w:rsidRDefault="00DA3BD0" w:rsidP="000A2149"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4F49D0E8" wp14:editId="5DE032FD">
            <wp:simplePos x="0" y="0"/>
            <wp:positionH relativeFrom="column">
              <wp:posOffset>-214630</wp:posOffset>
            </wp:positionH>
            <wp:positionV relativeFrom="paragraph">
              <wp:posOffset>533400</wp:posOffset>
            </wp:positionV>
            <wp:extent cx="7388860" cy="6325235"/>
            <wp:effectExtent l="0" t="1588" r="953" b="952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0-07-16 at 12.55.47 PM.jpe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0" r="20821"/>
                    <a:stretch/>
                  </pic:blipFill>
                  <pic:spPr bwMode="auto">
                    <a:xfrm rot="5400000">
                      <a:off x="0" y="0"/>
                      <a:ext cx="7388860" cy="632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0FF" w:rsidRDefault="003410FF">
      <w:r>
        <w:br w:type="page"/>
      </w:r>
    </w:p>
    <w:p w:rsidR="00DA3BD0" w:rsidRDefault="00DA3BD0" w:rsidP="000A2149"/>
    <w:p w:rsidR="00DA3BD0" w:rsidRDefault="00DA3BD0"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7DA8FB2C" wp14:editId="56B8C58A">
            <wp:simplePos x="0" y="0"/>
            <wp:positionH relativeFrom="column">
              <wp:posOffset>272415</wp:posOffset>
            </wp:positionH>
            <wp:positionV relativeFrom="paragraph">
              <wp:posOffset>2627630</wp:posOffset>
            </wp:positionV>
            <wp:extent cx="6400800" cy="557212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0-07-16 at 12.55.48 PM.jpe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9" t="7728" r="3199" b="31073"/>
                    <a:stretch/>
                  </pic:blipFill>
                  <pic:spPr bwMode="auto">
                    <a:xfrm>
                      <a:off x="0" y="0"/>
                      <a:ext cx="6400800" cy="557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41F72F88" wp14:editId="42E74328">
            <wp:simplePos x="0" y="0"/>
            <wp:positionH relativeFrom="column">
              <wp:posOffset>339090</wp:posOffset>
            </wp:positionH>
            <wp:positionV relativeFrom="paragraph">
              <wp:posOffset>294005</wp:posOffset>
            </wp:positionV>
            <wp:extent cx="6332220" cy="2124075"/>
            <wp:effectExtent l="0" t="0" r="0" b="952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0-07-16 at 12.55.47 PM (1).jpe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20" b="43809"/>
                    <a:stretch/>
                  </pic:blipFill>
                  <pic:spPr bwMode="auto">
                    <a:xfrm>
                      <a:off x="0" y="0"/>
                      <a:ext cx="633222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81797" w:rsidRDefault="00DA3BD0" w:rsidP="000A2149">
      <w:r>
        <w:rPr>
          <w:noProof/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7E982F03" wp14:editId="2F509069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6534150" cy="22574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0-07-16 at 12.55.47 PM (2).jpe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" t="9001" r="2501" b="44625"/>
                    <a:stretch/>
                  </pic:blipFill>
                  <pic:spPr bwMode="auto">
                    <a:xfrm>
                      <a:off x="0" y="0"/>
                      <a:ext cx="653415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1797" w:rsidSect="000A2149">
      <w:pgSz w:w="11906" w:h="16838"/>
      <w:pgMar w:top="720" w:right="726" w:bottom="720" w:left="426" w:header="709" w:footer="709" w:gutter="0"/>
      <w:pgBorders w:offsetFrom="page">
        <w:top w:val="basicWideMidline" w:sz="15" w:space="24" w:color="7B0317"/>
        <w:left w:val="basicWideMidline" w:sz="15" w:space="24" w:color="7B0317"/>
        <w:bottom w:val="basicWideMidline" w:sz="15" w:space="24" w:color="7B0317"/>
        <w:right w:val="basicWideMidline" w:sz="15" w:space="24" w:color="7B031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3D" w:rsidRDefault="00663E3D" w:rsidP="000A02C0">
      <w:pPr>
        <w:spacing w:after="0" w:line="240" w:lineRule="auto"/>
      </w:pPr>
      <w:r>
        <w:separator/>
      </w:r>
    </w:p>
  </w:endnote>
  <w:endnote w:type="continuationSeparator" w:id="0">
    <w:p w:rsidR="00663E3D" w:rsidRDefault="00663E3D" w:rsidP="000A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0A02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0A02C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0A0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3D" w:rsidRDefault="00663E3D" w:rsidP="000A02C0">
      <w:pPr>
        <w:spacing w:after="0" w:line="240" w:lineRule="auto"/>
      </w:pPr>
      <w:r>
        <w:separator/>
      </w:r>
    </w:p>
  </w:footnote>
  <w:footnote w:type="continuationSeparator" w:id="0">
    <w:p w:rsidR="00663E3D" w:rsidRDefault="00663E3D" w:rsidP="000A0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663E3D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83407" o:spid="_x0000_s2050" type="#_x0000_t75" style="position:absolute;margin-left:0;margin-top:0;width:545.6pt;height:519.5pt;z-index:-251657216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663E3D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83408" o:spid="_x0000_s2051" type="#_x0000_t75" style="position:absolute;margin-left:0;margin-top:0;width:545.6pt;height:519.5pt;z-index:-251656192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2C0" w:rsidRDefault="00663E3D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83406" o:spid="_x0000_s2049" type="#_x0000_t75" style="position:absolute;margin-left:0;margin-top:0;width:545.6pt;height:519.5pt;z-index:-251658240;mso-position-horizontal:center;mso-position-horizontal-relative:margin;mso-position-vertical:center;mso-position-vertical-relative:margin" o:allowincell="f">
          <v:imagedata r:id="rId1" o:title="descarg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D0"/>
    <w:rsid w:val="000358FF"/>
    <w:rsid w:val="000A02C0"/>
    <w:rsid w:val="000A2149"/>
    <w:rsid w:val="00102818"/>
    <w:rsid w:val="0013344D"/>
    <w:rsid w:val="001373E6"/>
    <w:rsid w:val="00151155"/>
    <w:rsid w:val="00152971"/>
    <w:rsid w:val="00181797"/>
    <w:rsid w:val="001C25D8"/>
    <w:rsid w:val="001D456F"/>
    <w:rsid w:val="00271375"/>
    <w:rsid w:val="002D3673"/>
    <w:rsid w:val="003410FF"/>
    <w:rsid w:val="00402946"/>
    <w:rsid w:val="00427667"/>
    <w:rsid w:val="004828D8"/>
    <w:rsid w:val="004E66B1"/>
    <w:rsid w:val="005679CD"/>
    <w:rsid w:val="005E6FE6"/>
    <w:rsid w:val="00663E3D"/>
    <w:rsid w:val="008B4C9A"/>
    <w:rsid w:val="0091313F"/>
    <w:rsid w:val="0094245D"/>
    <w:rsid w:val="009B665F"/>
    <w:rsid w:val="00A53E10"/>
    <w:rsid w:val="00A769CA"/>
    <w:rsid w:val="00A87837"/>
    <w:rsid w:val="00B57570"/>
    <w:rsid w:val="00BA6C3A"/>
    <w:rsid w:val="00C754DA"/>
    <w:rsid w:val="00D40E39"/>
    <w:rsid w:val="00D70604"/>
    <w:rsid w:val="00D72E4F"/>
    <w:rsid w:val="00DA17F2"/>
    <w:rsid w:val="00DA3BD0"/>
    <w:rsid w:val="00DA4BDB"/>
    <w:rsid w:val="00DB3B58"/>
    <w:rsid w:val="00E0076D"/>
    <w:rsid w:val="00E250E5"/>
    <w:rsid w:val="00E74E4A"/>
    <w:rsid w:val="00F14467"/>
    <w:rsid w:val="00F71D19"/>
    <w:rsid w:val="00FB13CE"/>
    <w:rsid w:val="00FE25E5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AD1764"/>
  <w15:chartTrackingRefBased/>
  <w15:docId w15:val="{403FF8D5-D1EB-4AD6-9032-65970C2E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0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2C0"/>
  </w:style>
  <w:style w:type="paragraph" w:styleId="Piedepgina">
    <w:name w:val="footer"/>
    <w:basedOn w:val="Normal"/>
    <w:link w:val="PiedepginaCar"/>
    <w:uiPriority w:val="99"/>
    <w:unhideWhenUsed/>
    <w:rsid w:val="000A0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gundo\Documents\Plantillas%20personalizadas%20de%20Office\Pr&#225;ctica%20N&#186;%20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CA446-E73C-4002-B4B2-612818D1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Práctica Nº 7</Template>
  <TotalTime>12</TotalTime>
  <Pages>7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</dc:creator>
  <cp:keywords/>
  <dc:description/>
  <cp:lastModifiedBy>Segundo</cp:lastModifiedBy>
  <cp:revision>1</cp:revision>
  <dcterms:created xsi:type="dcterms:W3CDTF">2020-07-16T18:00:00Z</dcterms:created>
  <dcterms:modified xsi:type="dcterms:W3CDTF">2020-07-16T18:12:00Z</dcterms:modified>
</cp:coreProperties>
</file>