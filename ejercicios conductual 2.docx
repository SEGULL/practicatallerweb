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B665F" w:rsidRDefault="0027137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6B998D" wp14:editId="74EE76CF">
                <wp:simplePos x="0" y="0"/>
                <wp:positionH relativeFrom="column">
                  <wp:posOffset>-531178</wp:posOffset>
                </wp:positionH>
                <wp:positionV relativeFrom="paragraph">
                  <wp:posOffset>250508</wp:posOffset>
                </wp:positionV>
                <wp:extent cx="2090057" cy="673239"/>
                <wp:effectExtent l="460693" t="0" r="504507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66186">
                          <a:off x="0" y="0"/>
                          <a:ext cx="2090057" cy="673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1375" w:rsidRPr="00271375" w:rsidRDefault="00271375" w:rsidP="00271375">
                            <w:pPr>
                              <w:ind w:firstLine="708"/>
                              <w:jc w:val="center"/>
                              <w:rPr>
                                <w:b/>
                                <w:color w:val="FFFFFF" w:themeColor="background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1375">
                              <w:rPr>
                                <w:b/>
                                <w:color w:val="FFFFFF" w:themeColor="background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UPEU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B998D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-41.85pt;margin-top:19.75pt;width:164.55pt;height:53pt;rotation:-3204507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" filled="f" stroked="f">
                <v:textbox>
                  <w:txbxContent>
                    <w:p w:rsidR="00271375" w:rsidRPr="00271375" w:rsidRDefault="00271375" w:rsidP="00271375">
                      <w:pPr>
                        <w:ind w:firstLine="708"/>
                        <w:jc w:val="center"/>
                        <w:rPr>
                          <w:b/>
                          <w:color w:val="FFFFFF" w:themeColor="background1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71375">
                        <w:rPr>
                          <w:b/>
                          <w:color w:val="FFFFFF" w:themeColor="background1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UPEU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C35FCCF" wp14:editId="3E3088EF">
                <wp:simplePos x="0" y="0"/>
                <wp:positionH relativeFrom="column">
                  <wp:posOffset>97155</wp:posOffset>
                </wp:positionH>
                <wp:positionV relativeFrom="paragraph">
                  <wp:posOffset>-103560</wp:posOffset>
                </wp:positionV>
                <wp:extent cx="749029" cy="856034"/>
                <wp:effectExtent l="0" t="0" r="13335" b="2032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029" cy="85603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049D5" id="Rectángulo 7" o:spid="_x0000_s1026" style="position:absolute;margin-left:7.65pt;margin-top:-8.15pt;width:59pt;height:67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" fillcolor="#c00000" strokecolor="#c00000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7021CDA" wp14:editId="5719C3D7">
                <wp:simplePos x="0" y="0"/>
                <wp:positionH relativeFrom="column">
                  <wp:posOffset>97155</wp:posOffset>
                </wp:positionH>
                <wp:positionV relativeFrom="paragraph">
                  <wp:posOffset>-104140</wp:posOffset>
                </wp:positionV>
                <wp:extent cx="1565910" cy="1760220"/>
                <wp:effectExtent l="0" t="0" r="34290" b="30480"/>
                <wp:wrapNone/>
                <wp:docPr id="6" name="Franja diag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760220"/>
                        </a:xfrm>
                        <a:prstGeom prst="diagStrip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528C" id="Franja diagonal 6" o:spid="_x0000_s1026" style="position:absolute;margin-left:7.65pt;margin-top:-8.2pt;width:123.3pt;height:138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65910,1760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" path="m,880110l782955,r782955,l,1760220,,880110xe" fillcolor="#c00000" strokecolor="#c00000" strokeweight="1pt">
                <v:stroke joinstyle="miter"/>
                <v:path arrowok="t" o:connecttype="custom" o:connectlocs="0,880110;782955,0;1565910,0;0,1760220;0,880110" o:connectangles="0,0,0,0,0"/>
              </v:shape>
            </w:pict>
          </mc:Fallback>
        </mc:AlternateContent>
      </w:r>
      <w:r w:rsidR="000A02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7AF77C" wp14:editId="12750480">
                <wp:simplePos x="0" y="0"/>
                <wp:positionH relativeFrom="margin">
                  <wp:align>left</wp:align>
                </wp:positionH>
                <wp:positionV relativeFrom="paragraph">
                  <wp:posOffset>-297666</wp:posOffset>
                </wp:positionV>
                <wp:extent cx="6508377" cy="1721112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377" cy="1721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02C0" w:rsidRPr="00151155" w:rsidRDefault="005679CD" w:rsidP="000A02C0">
                            <w:pPr>
                              <w:spacing w:line="240" w:lineRule="auto"/>
                              <w:jc w:val="center"/>
                              <w:rPr>
                                <w:color w:val="BC0423"/>
                                <w:sz w:val="96"/>
                                <w:szCs w:val="96"/>
                                <w:lang w:val="es-ES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72"/>
                                <w:szCs w:val="72"/>
                                <w:lang w:val="es-ES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0A02C0" w:rsidRPr="00151155">
                              <w:rPr>
                                <w:color w:val="BC0423"/>
                                <w:sz w:val="96"/>
                                <w:szCs w:val="96"/>
                                <w:lang w:val="es-ES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UNIVERSIDAD</w:t>
                            </w:r>
                          </w:p>
                          <w:p w:rsidR="000A02C0" w:rsidRPr="00151155" w:rsidRDefault="005679CD" w:rsidP="000A02C0">
                            <w:pPr>
                              <w:spacing w:line="240" w:lineRule="auto"/>
                              <w:jc w:val="center"/>
                              <w:rPr>
                                <w:color w:val="BC0423"/>
                                <w:sz w:val="96"/>
                                <w:szCs w:val="96"/>
                                <w:lang w:val="es-ES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1155">
                              <w:rPr>
                                <w:color w:val="BC0423"/>
                                <w:sz w:val="72"/>
                                <w:szCs w:val="72"/>
                                <w:lang w:val="es-ES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0A2149">
                              <w:rPr>
                                <w:color w:val="BC0423"/>
                                <w:sz w:val="96"/>
                                <w:szCs w:val="96"/>
                                <w:lang w:val="es-ES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PERUANA UNIÓ</w:t>
                            </w:r>
                            <w:r w:rsidR="000A02C0" w:rsidRPr="00151155">
                              <w:rPr>
                                <w:color w:val="BC0423"/>
                                <w:sz w:val="96"/>
                                <w:szCs w:val="96"/>
                                <w:lang w:val="es-ES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AF77C" id="Cuadro de texto 1" o:spid="_x0000_s1027" type="#_x0000_t202" style="position:absolute;margin-left:0;margin-top:-23.45pt;width:512.45pt;height:135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" filled="f" stroked="f">
                <v:textbox>
                  <w:txbxContent>
                    <w:p w:rsidR="000A02C0" w:rsidRPr="00151155" w:rsidRDefault="005679CD" w:rsidP="000A02C0">
                      <w:pPr>
                        <w:spacing w:line="240" w:lineRule="auto"/>
                        <w:jc w:val="center"/>
                        <w:rPr>
                          <w:color w:val="BC0423"/>
                          <w:sz w:val="96"/>
                          <w:szCs w:val="96"/>
                          <w:lang w:val="es-ES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72"/>
                          <w:szCs w:val="72"/>
                          <w:lang w:val="es-ES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0A02C0" w:rsidRPr="00151155">
                        <w:rPr>
                          <w:color w:val="BC0423"/>
                          <w:sz w:val="96"/>
                          <w:szCs w:val="96"/>
                          <w:lang w:val="es-ES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UNIVERSIDAD</w:t>
                      </w:r>
                    </w:p>
                    <w:p w:rsidR="000A02C0" w:rsidRPr="00151155" w:rsidRDefault="005679CD" w:rsidP="000A02C0">
                      <w:pPr>
                        <w:spacing w:line="240" w:lineRule="auto"/>
                        <w:jc w:val="center"/>
                        <w:rPr>
                          <w:color w:val="BC0423"/>
                          <w:sz w:val="96"/>
                          <w:szCs w:val="96"/>
                          <w:lang w:val="es-ES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51155">
                        <w:rPr>
                          <w:color w:val="BC0423"/>
                          <w:sz w:val="72"/>
                          <w:szCs w:val="72"/>
                          <w:lang w:val="es-ES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0A2149">
                        <w:rPr>
                          <w:color w:val="BC0423"/>
                          <w:sz w:val="96"/>
                          <w:szCs w:val="96"/>
                          <w:lang w:val="es-ES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PERUANA UNIÓ</w:t>
                      </w:r>
                      <w:r w:rsidR="000A02C0" w:rsidRPr="00151155">
                        <w:rPr>
                          <w:color w:val="BC0423"/>
                          <w:sz w:val="96"/>
                          <w:szCs w:val="96"/>
                          <w:lang w:val="es-ES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665F" w:rsidRDefault="009B665F" w:rsidP="00271375">
      <w:pPr>
        <w:ind w:firstLine="708"/>
      </w:pPr>
    </w:p>
    <w:p w:rsidR="00BC5286" w:rsidRDefault="009B665F">
      <w:r>
        <w:t xml:space="preserve">                      </w:t>
      </w:r>
    </w:p>
    <w:p w:rsidR="009B665F" w:rsidRDefault="009B665F"/>
    <w:p w:rsidR="009B665F" w:rsidRDefault="000A02C0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C1A0A2F" wp14:editId="6E05A123">
            <wp:simplePos x="0" y="0"/>
            <wp:positionH relativeFrom="column">
              <wp:posOffset>2232025</wp:posOffset>
            </wp:positionH>
            <wp:positionV relativeFrom="paragraph">
              <wp:posOffset>108585</wp:posOffset>
            </wp:positionV>
            <wp:extent cx="2312670" cy="26098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65F" w:rsidRDefault="009B665F"/>
    <w:p w:rsidR="009B665F" w:rsidRDefault="009B665F">
      <w:r>
        <w:t xml:space="preserve">                                                   </w:t>
      </w:r>
    </w:p>
    <w:p w:rsidR="000A02C0" w:rsidRDefault="000A02C0">
      <w:r>
        <w:t xml:space="preserve">                 </w:t>
      </w:r>
    </w:p>
    <w:p w:rsidR="000A02C0" w:rsidRDefault="000A02C0"/>
    <w:p w:rsidR="000A02C0" w:rsidRDefault="000A02C0"/>
    <w:p w:rsidR="000A02C0" w:rsidRDefault="000A02C0"/>
    <w:p w:rsidR="00A87837" w:rsidRDefault="00A8783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604B3" wp14:editId="406F2032">
                <wp:simplePos x="0" y="0"/>
                <wp:positionH relativeFrom="margin">
                  <wp:posOffset>392430</wp:posOffset>
                </wp:positionH>
                <wp:positionV relativeFrom="paragraph">
                  <wp:posOffset>552450</wp:posOffset>
                </wp:positionV>
                <wp:extent cx="5934075" cy="56197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7837" w:rsidRPr="001C25D8" w:rsidRDefault="00660519" w:rsidP="001C25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CAMBIO CONDUCTUAL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604B3" id="Cuadro de texto 4" o:spid="_x0000_s1028" type="#_x0000_t202" style="position:absolute;margin-left:30.9pt;margin-top:43.5pt;width:467.2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" filled="f" stroked="f">
                <v:textbox>
                  <w:txbxContent>
                    <w:p w:rsidR="00A87837" w:rsidRPr="001C25D8" w:rsidRDefault="00660519" w:rsidP="001C25D8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CAMBIO CONDUCTUAL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7837" w:rsidRPr="00A87837" w:rsidRDefault="00A87837" w:rsidP="00A87837"/>
    <w:p w:rsidR="00A87837" w:rsidRPr="00A87837" w:rsidRDefault="00A87837" w:rsidP="00A87837"/>
    <w:p w:rsidR="00A87837" w:rsidRPr="00A87837" w:rsidRDefault="00A87837" w:rsidP="00A87837"/>
    <w:p w:rsidR="00A87837" w:rsidRPr="00A87837" w:rsidRDefault="00A87837" w:rsidP="00A87837"/>
    <w:p w:rsidR="00A87837" w:rsidRPr="00A87837" w:rsidRDefault="00A87837" w:rsidP="00A87837"/>
    <w:p w:rsidR="00A87837" w:rsidRDefault="00A87837" w:rsidP="00A87837"/>
    <w:p w:rsidR="00151155" w:rsidRDefault="000358FF" w:rsidP="000358FF">
      <w:pPr>
        <w:tabs>
          <w:tab w:val="left" w:pos="900"/>
        </w:tabs>
        <w:spacing w:after="0" w:line="276" w:lineRule="auto"/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A87837" w:rsidRPr="00151155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MATERIA:</w:t>
      </w:r>
      <w:r w:rsidR="001C25D8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60519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Salud Y Cultura Física I</w:t>
      </w:r>
    </w:p>
    <w:p w:rsidR="000A2149" w:rsidRPr="00151155" w:rsidRDefault="000358FF" w:rsidP="000358FF">
      <w:pPr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A87837" w:rsidRPr="00151155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DOCENTE:</w:t>
      </w:r>
      <w:r w:rsidR="001C25D8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60519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 Mamani Condori </w:t>
      </w:r>
    </w:p>
    <w:p w:rsidR="00A87837" w:rsidRPr="00151155" w:rsidRDefault="000358FF" w:rsidP="000358FF">
      <w:pPr>
        <w:tabs>
          <w:tab w:val="left" w:pos="900"/>
        </w:tabs>
        <w:spacing w:after="0" w:line="276" w:lineRule="auto"/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A87837" w:rsidRPr="00151155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SUSTENTANTE:</w:t>
      </w:r>
      <w:r w:rsidR="001C25D8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69CA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Angel Huanuco Quispe </w:t>
      </w:r>
    </w:p>
    <w:p w:rsidR="005679CD" w:rsidRPr="00151155" w:rsidRDefault="000358FF" w:rsidP="000358FF">
      <w:pPr>
        <w:tabs>
          <w:tab w:val="left" w:pos="900"/>
          <w:tab w:val="left" w:pos="3354"/>
        </w:tabs>
        <w:spacing w:after="0" w:line="276" w:lineRule="auto"/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A87837" w:rsidRPr="00151155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SEMESTRE:</w:t>
      </w:r>
      <w:r w:rsidR="001C25D8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“I”</w:t>
      </w:r>
    </w:p>
    <w:p w:rsidR="005679CD" w:rsidRPr="00151155" w:rsidRDefault="000358FF" w:rsidP="000358FF">
      <w:pPr>
        <w:tabs>
          <w:tab w:val="left" w:pos="900"/>
        </w:tabs>
        <w:spacing w:after="0" w:line="276" w:lineRule="auto"/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679CD" w:rsidRPr="00151155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MATRICULA:</w:t>
      </w:r>
      <w:r w:rsidR="001C25D8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202010561</w:t>
      </w:r>
    </w:p>
    <w:p w:rsidR="005679CD" w:rsidRPr="00151155" w:rsidRDefault="000358FF" w:rsidP="000358FF">
      <w:pPr>
        <w:tabs>
          <w:tab w:val="left" w:pos="900"/>
        </w:tabs>
        <w:spacing w:after="0" w:line="276" w:lineRule="auto"/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C25D8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CICLO: 2020-I</w:t>
      </w:r>
    </w:p>
    <w:p w:rsidR="00427667" w:rsidRDefault="00E0076D" w:rsidP="001C25D8">
      <w:pPr>
        <w:tabs>
          <w:tab w:val="left" w:pos="900"/>
        </w:tabs>
        <w:jc w:val="center"/>
        <w:rPr>
          <w:b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408D47" wp14:editId="50789B0F">
                <wp:simplePos x="0" y="0"/>
                <wp:positionH relativeFrom="column">
                  <wp:posOffset>635</wp:posOffset>
                </wp:positionH>
                <wp:positionV relativeFrom="paragraph">
                  <wp:posOffset>399526</wp:posOffset>
                </wp:positionV>
                <wp:extent cx="2321169" cy="632433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169" cy="632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1797" w:rsidRPr="00E0076D" w:rsidRDefault="00181797" w:rsidP="00E0076D">
                            <w:pPr>
                              <w:jc w:val="center"/>
                              <w:rPr>
                                <w:color w:val="5B9BD5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076D"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Sé</w:t>
                            </w:r>
                            <w:r w:rsidRPr="00E0076D">
                              <w:rPr>
                                <w:color w:val="5B9BD5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A2149">
                              <w:rPr>
                                <w:b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íntegro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8D47" id="Cuadro de texto 9" o:spid="_x0000_s1029" type="#_x0000_t202" style="position:absolute;left:0;text-align:left;margin-left:.05pt;margin-top:31.45pt;width:182.75pt;height:4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" filled="f" stroked="f">
                <v:textbox>
                  <w:txbxContent>
                    <w:p w:rsidR="00181797" w:rsidRPr="00E0076D" w:rsidRDefault="00181797" w:rsidP="00E0076D">
                      <w:pPr>
                        <w:jc w:val="center"/>
                        <w:rPr>
                          <w:color w:val="5B9BD5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076D">
                        <w:rPr>
                          <w:b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Sé</w:t>
                      </w:r>
                      <w:r w:rsidRPr="00E0076D">
                        <w:rPr>
                          <w:color w:val="5B9BD5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A2149">
                        <w:rPr>
                          <w:b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íntegro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F93B8" wp14:editId="0E52E6A5">
                <wp:simplePos x="0" y="0"/>
                <wp:positionH relativeFrom="column">
                  <wp:posOffset>2231997</wp:posOffset>
                </wp:positionH>
                <wp:positionV relativeFrom="paragraph">
                  <wp:posOffset>398780</wp:posOffset>
                </wp:positionV>
                <wp:extent cx="2672450" cy="582295"/>
                <wp:effectExtent l="0" t="0" r="0" b="825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45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1797" w:rsidRPr="00E0076D" w:rsidRDefault="00181797" w:rsidP="00E0076D">
                            <w:pPr>
                              <w:tabs>
                                <w:tab w:val="left" w:pos="900"/>
                              </w:tabs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076D">
                              <w:rPr>
                                <w:b/>
                                <w:noProof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Sé </w:t>
                            </w:r>
                            <w:r w:rsidRPr="000A2149">
                              <w:rPr>
                                <w:b/>
                                <w:noProof/>
                                <w:color w:val="4D030E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misionero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93B8" id="Cuadro de texto 10" o:spid="_x0000_s1030" type="#_x0000_t202" style="position:absolute;left:0;text-align:left;margin-left:175.75pt;margin-top:31.4pt;width:210.45pt;height:4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" filled="f" stroked="f">
                <v:textbox>
                  <w:txbxContent>
                    <w:p w:rsidR="00181797" w:rsidRPr="00E0076D" w:rsidRDefault="00181797" w:rsidP="00E0076D">
                      <w:pPr>
                        <w:tabs>
                          <w:tab w:val="left" w:pos="900"/>
                        </w:tabs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076D">
                        <w:rPr>
                          <w:b/>
                          <w:noProof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Sé </w:t>
                      </w:r>
                      <w:r w:rsidRPr="000A2149">
                        <w:rPr>
                          <w:b/>
                          <w:noProof/>
                          <w:color w:val="4D030E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misionero</w:t>
                      </w:r>
                    </w:p>
                  </w:txbxContent>
                </v:textbox>
              </v:shape>
            </w:pict>
          </mc:Fallback>
        </mc:AlternateContent>
      </w:r>
      <w:r w:rsidR="001817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6F187" wp14:editId="114C9A9E">
                <wp:simplePos x="0" y="0"/>
                <wp:positionH relativeFrom="column">
                  <wp:posOffset>4433235</wp:posOffset>
                </wp:positionH>
                <wp:positionV relativeFrom="paragraph">
                  <wp:posOffset>390002</wp:posOffset>
                </wp:positionV>
                <wp:extent cx="1828800" cy="18288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1797" w:rsidRPr="00E0076D" w:rsidRDefault="00181797" w:rsidP="00E0076D">
                            <w:pPr>
                              <w:tabs>
                                <w:tab w:val="left" w:pos="900"/>
                              </w:tabs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076D">
                              <w:rPr>
                                <w:b/>
                                <w:noProof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Sé</w:t>
                            </w:r>
                            <w:r w:rsidRPr="00E0076D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0076D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innovador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6F187" id="Cuadro de texto 11" o:spid="_x0000_s1031" type="#_x0000_t202" style="position:absolute;left:0;text-align:left;margin-left:349.05pt;margin-top:30.7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" filled="f" stroked="f">
                <v:textbox style="mso-fit-shape-to-text:t">
                  <w:txbxContent>
                    <w:p w:rsidR="00181797" w:rsidRPr="00E0076D" w:rsidRDefault="00181797" w:rsidP="00E0076D">
                      <w:pPr>
                        <w:tabs>
                          <w:tab w:val="left" w:pos="900"/>
                        </w:tabs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076D">
                        <w:rPr>
                          <w:b/>
                          <w:noProof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Sé</w:t>
                      </w:r>
                      <w:r w:rsidRPr="00E0076D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0076D"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innovador</w:t>
                      </w:r>
                    </w:p>
                  </w:txbxContent>
                </v:textbox>
              </v:shape>
            </w:pict>
          </mc:Fallback>
        </mc:AlternateContent>
      </w:r>
      <w:r w:rsidR="005679CD">
        <w:rPr>
          <w:b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PERÚ-JULIACA</w:t>
      </w:r>
      <w:r w:rsidR="00151155">
        <w:rPr>
          <w:b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27667" w:rsidRDefault="00427667" w:rsidP="00427667">
      <w:r>
        <w:br w:type="page"/>
      </w:r>
    </w:p>
    <w:p w:rsidR="00427667" w:rsidRDefault="00427667" w:rsidP="00427667">
      <w:pPr>
        <w:sectPr w:rsidR="00427667" w:rsidSect="000358F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2" w:right="424" w:bottom="568" w:left="567" w:header="708" w:footer="708" w:gutter="0"/>
          <w:pgBorders w:offsetFrom="page">
            <w:top w:val="basicWideMidline" w:sz="15" w:space="24" w:color="7B0317"/>
            <w:left w:val="basicWideMidline" w:sz="15" w:space="24" w:color="7B0317"/>
            <w:bottom w:val="basicWideMidline" w:sz="15" w:space="24" w:color="7B0317"/>
            <w:right w:val="basicWideMidline" w:sz="15" w:space="24" w:color="7B0317"/>
          </w:pgBorders>
          <w:cols w:space="708"/>
          <w:docGrid w:linePitch="360"/>
        </w:sectPr>
      </w:pPr>
    </w:p>
    <w:p w:rsidR="00660519" w:rsidRDefault="00660519" w:rsidP="00C96FFB">
      <w:pPr>
        <w:jc w:val="center"/>
        <w:rPr>
          <w:b/>
          <w:color w:val="000000" w:themeColor="text1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660519" w:rsidRPr="00660519" w:rsidRDefault="00C96FFB" w:rsidP="00660519">
      <w:pPr>
        <w:jc w:val="center"/>
        <w:rPr>
          <w:b/>
          <w:color w:val="000000" w:themeColor="text1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-30480</wp:posOffset>
                </wp:positionV>
                <wp:extent cx="4610100" cy="49530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4953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27863B" id="Rectángulo redondeado 5" o:spid="_x0000_s1026" style="position:absolute;margin-left:72.95pt;margin-top:-2.4pt;width:363pt;height:39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" fillcolor="black [3213]" strokecolor="black [3213]" strokeweight="1pt">
                <v:stroke joinstyle="miter"/>
              </v:roundrect>
            </w:pict>
          </mc:Fallback>
        </mc:AlternateContent>
      </w:r>
      <w:r w:rsidR="009A5D09" w:rsidRPr="00C96FFB">
        <w:rPr>
          <w:b/>
          <w:color w:val="000000" w:themeColor="text1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PROYECTO DE CAMBIO CONDUCTUAL</w:t>
      </w:r>
    </w:p>
    <w:p w:rsidR="00660519" w:rsidRPr="00660519" w:rsidRDefault="00660519" w:rsidP="00660519">
      <w:pPr>
        <w:pBdr>
          <w:between w:val="single" w:sz="4" w:space="1" w:color="auto"/>
        </w:pBdr>
        <w:rPr>
          <w:b/>
          <w:color w:val="C00000"/>
          <w:sz w:val="32"/>
        </w:rPr>
      </w:pPr>
    </w:p>
    <w:p w:rsidR="009A5D09" w:rsidRDefault="009A5D09" w:rsidP="009C2B1F">
      <w:pPr>
        <w:pStyle w:val="Prrafodelista"/>
        <w:numPr>
          <w:ilvl w:val="0"/>
          <w:numId w:val="3"/>
        </w:numPr>
        <w:pBdr>
          <w:between w:val="single" w:sz="4" w:space="1" w:color="auto"/>
        </w:pBdr>
        <w:rPr>
          <w:b/>
          <w:color w:val="C00000"/>
          <w:sz w:val="32"/>
        </w:rPr>
      </w:pPr>
      <w:r w:rsidRPr="00C96FFB">
        <w:rPr>
          <w:b/>
          <w:color w:val="C00000"/>
          <w:sz w:val="32"/>
        </w:rPr>
        <w:t>ELEC</w:t>
      </w:r>
      <w:r w:rsidR="008B0C42">
        <w:rPr>
          <w:b/>
          <w:color w:val="C00000"/>
          <w:sz w:val="32"/>
        </w:rPr>
        <w:t>CIÓ</w:t>
      </w:r>
      <w:r w:rsidR="00C96FFB">
        <w:rPr>
          <w:b/>
          <w:color w:val="C00000"/>
          <w:sz w:val="32"/>
        </w:rPr>
        <w:t>N DE MI CONDUCTA NEGATIVA</w:t>
      </w:r>
    </w:p>
    <w:p w:rsidR="009A5D09" w:rsidRDefault="00C96FFB" w:rsidP="009C2B1F">
      <w:pPr>
        <w:pStyle w:val="Prrafodelista"/>
        <w:pBdr>
          <w:between w:val="single" w:sz="4" w:space="1" w:color="auto"/>
        </w:pBdr>
        <w:rPr>
          <w:b/>
          <w:color w:val="BF8F00" w:themeColor="accent4" w:themeShade="BF"/>
          <w:sz w:val="32"/>
        </w:rPr>
      </w:pPr>
      <w:r w:rsidRPr="00C96FFB">
        <w:rPr>
          <w:b/>
          <w:color w:val="BF8F00" w:themeColor="accent4" w:themeShade="BF"/>
          <w:sz w:val="32"/>
        </w:rPr>
        <w:t>“NO HAGO EJERCICIOS”</w:t>
      </w:r>
    </w:p>
    <w:p w:rsidR="00C96FFB" w:rsidRPr="00C96FFB" w:rsidRDefault="00C96FFB" w:rsidP="009C2B1F">
      <w:pPr>
        <w:pStyle w:val="Prrafodelista"/>
        <w:pBdr>
          <w:between w:val="single" w:sz="4" w:space="1" w:color="auto"/>
        </w:pBdr>
        <w:rPr>
          <w:b/>
          <w:color w:val="BF8F00" w:themeColor="accent4" w:themeShade="BF"/>
          <w:sz w:val="24"/>
        </w:rPr>
      </w:pPr>
    </w:p>
    <w:p w:rsidR="00C96FFB" w:rsidRDefault="009A5D09" w:rsidP="009C2B1F">
      <w:pPr>
        <w:pStyle w:val="Prrafodelista"/>
        <w:numPr>
          <w:ilvl w:val="0"/>
          <w:numId w:val="3"/>
        </w:numPr>
        <w:pBdr>
          <w:between w:val="single" w:sz="4" w:space="1" w:color="auto"/>
        </w:pBdr>
        <w:rPr>
          <w:b/>
          <w:color w:val="C00000"/>
          <w:sz w:val="32"/>
        </w:rPr>
      </w:pPr>
      <w:r w:rsidRPr="00C96FFB">
        <w:rPr>
          <w:b/>
          <w:color w:val="C00000"/>
          <w:sz w:val="32"/>
        </w:rPr>
        <w:t>MI CONDUCTA BLANCO DE CAMBIO</w:t>
      </w:r>
    </w:p>
    <w:p w:rsidR="00C96FFB" w:rsidRPr="00C96FFB" w:rsidRDefault="00C96FFB" w:rsidP="009C2B1F">
      <w:pPr>
        <w:pStyle w:val="Prrafodelista"/>
        <w:pBdr>
          <w:between w:val="single" w:sz="4" w:space="1" w:color="auto"/>
        </w:pBdr>
        <w:rPr>
          <w:b/>
          <w:color w:val="BF8F00" w:themeColor="accent4" w:themeShade="BF"/>
          <w:sz w:val="32"/>
        </w:rPr>
      </w:pPr>
      <w:r w:rsidRPr="00C96FFB">
        <w:rPr>
          <w:b/>
          <w:color w:val="BF8F00" w:themeColor="accent4" w:themeShade="BF"/>
          <w:sz w:val="32"/>
        </w:rPr>
        <w:t>“HACER EJERCICIOS INTERDIARIO”</w:t>
      </w:r>
    </w:p>
    <w:p w:rsidR="009A5D09" w:rsidRPr="00C96FFB" w:rsidRDefault="009A5D09" w:rsidP="00C96FFB">
      <w:pPr>
        <w:pStyle w:val="Prrafodelista"/>
        <w:rPr>
          <w:b/>
          <w:color w:val="BF8F00" w:themeColor="accent4" w:themeShade="BF"/>
          <w:sz w:val="40"/>
        </w:rPr>
      </w:pPr>
      <w:r w:rsidRPr="00C96FFB">
        <w:rPr>
          <w:b/>
          <w:color w:val="BF8F00" w:themeColor="accent4" w:themeShade="BF"/>
          <w:sz w:val="40"/>
        </w:rPr>
        <w:t xml:space="preserve"> </w:t>
      </w:r>
    </w:p>
    <w:p w:rsidR="009A5D09" w:rsidRPr="00C96FFB" w:rsidRDefault="00C96FFB" w:rsidP="00CF1705">
      <w:pPr>
        <w:jc w:val="center"/>
        <w:rPr>
          <w:b/>
          <w:color w:val="00B0F0"/>
          <w:spacing w:val="10"/>
          <w:sz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C96FFB">
        <w:rPr>
          <w:b/>
          <w:color w:val="00B0F0"/>
          <w:spacing w:val="10"/>
          <w:sz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</w:t>
      </w:r>
      <w:r w:rsidR="00CF1705" w:rsidRPr="00C96FFB">
        <w:rPr>
          <w:b/>
          <w:color w:val="00B0F0"/>
          <w:spacing w:val="10"/>
          <w:sz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(1 SEMANA) </w:t>
      </w:r>
      <w:r w:rsidR="008957A5">
        <w:rPr>
          <w:b/>
          <w:color w:val="00B0F0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INVESTIGACIÓ</w:t>
      </w:r>
      <w:r>
        <w:rPr>
          <w:b/>
          <w:color w:val="00B0F0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N, </w:t>
      </w:r>
      <w:r w:rsidR="009A5D09" w:rsidRPr="00C96FFB">
        <w:rPr>
          <w:b/>
          <w:color w:val="00B0F0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BENEFICIOS DE MI CONDUCTA </w:t>
      </w:r>
      <w:r w:rsidR="00CF1705" w:rsidRPr="00C96FFB">
        <w:rPr>
          <w:b/>
          <w:color w:val="00B0F0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POSITIVA </w:t>
      </w:r>
    </w:p>
    <w:p w:rsidR="009C2B1F" w:rsidRPr="009C2B1F" w:rsidRDefault="009A5D09" w:rsidP="009C2B1F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08" w:lineRule="atLeast"/>
        <w:jc w:val="both"/>
        <w:textAlignment w:val="baseline"/>
        <w:rPr>
          <w:rFonts w:ascii="inherit" w:eastAsia="Times New Roman" w:hAnsi="inherit" w:cs="Arial"/>
          <w:color w:val="444444"/>
          <w:sz w:val="21"/>
          <w:szCs w:val="21"/>
          <w:lang w:val="es-ES"/>
        </w:rPr>
      </w:pPr>
      <w:r w:rsidRPr="00C96FFB">
        <w:rPr>
          <w:rFonts w:cstheme="minorHAnsi"/>
          <w:b/>
          <w:bCs/>
          <w:sz w:val="28"/>
          <w:bdr w:val="none" w:sz="0" w:space="0" w:color="auto" w:frame="1"/>
          <w:shd w:val="clear" w:color="auto" w:fill="FFFFFF"/>
        </w:rPr>
        <w:t xml:space="preserve">Controlar su </w:t>
      </w:r>
      <w:r w:rsidR="00CF1705" w:rsidRPr="00C96FFB">
        <w:rPr>
          <w:rFonts w:cstheme="minorHAnsi"/>
          <w:b/>
          <w:bCs/>
          <w:sz w:val="28"/>
          <w:bdr w:val="none" w:sz="0" w:space="0" w:color="auto" w:frame="1"/>
          <w:shd w:val="clear" w:color="auto" w:fill="FFFFFF"/>
        </w:rPr>
        <w:t>peso</w:t>
      </w:r>
      <w:r w:rsidR="00CF1705" w:rsidRPr="00C96FFB">
        <w:rPr>
          <w:rFonts w:cstheme="minorHAnsi"/>
          <w:bCs/>
          <w:sz w:val="24"/>
          <w:bdr w:val="none" w:sz="0" w:space="0" w:color="auto" w:frame="1"/>
          <w:shd w:val="clear" w:color="auto" w:fill="FFFFFF"/>
        </w:rPr>
        <w:t xml:space="preserve">. </w:t>
      </w:r>
      <w:r w:rsidR="00CF1705" w:rsidRPr="00104A4C">
        <w:rPr>
          <w:rFonts w:cstheme="minorHAnsi"/>
          <w:bCs/>
          <w:bdr w:val="none" w:sz="0" w:space="0" w:color="auto" w:frame="1"/>
          <w:shd w:val="clear" w:color="auto" w:fill="FFFFFF"/>
        </w:rPr>
        <w:t>-</w:t>
      </w:r>
      <w:r w:rsidRPr="00104A4C">
        <w:rPr>
          <w:rFonts w:ascii="inherit" w:hAnsi="inherit" w:cs="Arial"/>
          <w:color w:val="444444"/>
          <w:sz w:val="21"/>
          <w:szCs w:val="21"/>
        </w:rPr>
        <w:t xml:space="preserve"> </w:t>
      </w:r>
      <w:r w:rsidRPr="00104A4C">
        <w:rPr>
          <w:rFonts w:eastAsia="Times New Roman" w:cstheme="minorHAnsi"/>
          <w:lang w:val="es-ES"/>
        </w:rPr>
        <w:t>Junto con la dieta, el ejercicio juega un papel importante en el </w:t>
      </w:r>
      <w:r w:rsidRPr="00CF1705">
        <w:rPr>
          <w:rFonts w:eastAsia="Times New Roman" w:cstheme="minorHAnsi"/>
          <w:bdr w:val="none" w:sz="0" w:space="0" w:color="auto" w:frame="1"/>
          <w:lang w:val="es-ES"/>
        </w:rPr>
        <w:t>control</w:t>
      </w:r>
      <w:r w:rsidRPr="00104A4C">
        <w:rPr>
          <w:rFonts w:eastAsia="Times New Roman" w:cstheme="minorHAnsi"/>
          <w:u w:val="single"/>
          <w:bdr w:val="none" w:sz="0" w:space="0" w:color="auto" w:frame="1"/>
          <w:lang w:val="es-ES"/>
        </w:rPr>
        <w:t xml:space="preserve"> </w:t>
      </w:r>
      <w:r w:rsidRPr="00CF1705">
        <w:rPr>
          <w:rFonts w:eastAsia="Times New Roman" w:cstheme="minorHAnsi"/>
          <w:bdr w:val="none" w:sz="0" w:space="0" w:color="auto" w:frame="1"/>
          <w:lang w:val="es-ES"/>
        </w:rPr>
        <w:t>de su peso</w:t>
      </w:r>
      <w:r w:rsidRPr="00104A4C">
        <w:rPr>
          <w:rFonts w:eastAsia="Times New Roman" w:cstheme="minorHAnsi"/>
          <w:lang w:val="es-ES"/>
        </w:rPr>
        <w:t> y la prevención de la </w:t>
      </w:r>
      <w:r w:rsidRPr="00CF1705">
        <w:rPr>
          <w:rFonts w:eastAsia="Times New Roman" w:cstheme="minorHAnsi"/>
          <w:bdr w:val="none" w:sz="0" w:space="0" w:color="auto" w:frame="1"/>
          <w:lang w:val="es-ES"/>
        </w:rPr>
        <w:t>obesidad</w:t>
      </w:r>
      <w:r w:rsidRPr="00104A4C">
        <w:rPr>
          <w:rFonts w:eastAsia="Times New Roman" w:cstheme="minorHAnsi"/>
          <w:lang w:val="es-ES"/>
        </w:rPr>
        <w:t>. Para mantener su peso, la energía que usted gasta en sus actividades diarias debe ser igual a las calorías que usted come o bebe. Para perder peso, debe quemar más calorías de las que consume</w:t>
      </w:r>
    </w:p>
    <w:p w:rsidR="009A5D09" w:rsidRPr="00104A4C" w:rsidRDefault="009A5D09" w:rsidP="009C2B1F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Cs/>
          <w:bdr w:val="none" w:sz="0" w:space="0" w:color="auto" w:frame="1"/>
          <w:shd w:val="clear" w:color="auto" w:fill="FFFFFF"/>
        </w:rPr>
      </w:pPr>
      <w:r w:rsidRPr="009C2B1F">
        <w:rPr>
          <w:rFonts w:cstheme="minorHAnsi"/>
          <w:b/>
          <w:bCs/>
          <w:sz w:val="28"/>
          <w:bdr w:val="none" w:sz="0" w:space="0" w:color="auto" w:frame="1"/>
          <w:shd w:val="clear" w:color="auto" w:fill="FFFFFF"/>
        </w:rPr>
        <w:t>Reducir el riesgo de enfermedades del corazón</w:t>
      </w:r>
      <w:r w:rsidRPr="00C96FFB">
        <w:rPr>
          <w:rFonts w:cstheme="minorHAnsi"/>
          <w:b/>
          <w:bCs/>
          <w:sz w:val="32"/>
          <w:bdr w:val="none" w:sz="0" w:space="0" w:color="auto" w:frame="1"/>
          <w:shd w:val="clear" w:color="auto" w:fill="FFFFFF"/>
        </w:rPr>
        <w:t>. -</w:t>
      </w:r>
      <w:r w:rsidRPr="00C96FFB">
        <w:rPr>
          <w:rFonts w:cstheme="minorHAnsi"/>
          <w:bCs/>
          <w:sz w:val="32"/>
          <w:bdr w:val="none" w:sz="0" w:space="0" w:color="auto" w:frame="1"/>
          <w:shd w:val="clear" w:color="auto" w:fill="FFFFFF"/>
        </w:rPr>
        <w:t xml:space="preserve"> </w:t>
      </w:r>
      <w:r w:rsidRPr="00C96FFB">
        <w:rPr>
          <w:rFonts w:cstheme="minorHAnsi"/>
          <w:shd w:val="clear" w:color="auto" w:fill="FFFFFF"/>
        </w:rPr>
        <w:t> </w:t>
      </w:r>
      <w:r w:rsidRPr="00104A4C">
        <w:rPr>
          <w:rFonts w:cstheme="minorHAnsi"/>
          <w:shd w:val="clear" w:color="auto" w:fill="FFFFFF"/>
        </w:rPr>
        <w:t>El ejercicio fortalece su corazón y mejora su circulación. El aumento del flujo sanguíneo eleva los niveles de oxígeno en su cuerpo. Esto ayuda a bajar el riesgo de </w:t>
      </w:r>
      <w:r w:rsidRPr="00CF1705">
        <w:rPr>
          <w:rFonts w:cstheme="minorHAnsi"/>
          <w:bdr w:val="none" w:sz="0" w:space="0" w:color="auto" w:frame="1"/>
          <w:shd w:val="clear" w:color="auto" w:fill="FFFFFF"/>
        </w:rPr>
        <w:t>enfermedades del corazón</w:t>
      </w:r>
      <w:r w:rsidRPr="00104A4C">
        <w:rPr>
          <w:rFonts w:cstheme="minorHAnsi"/>
          <w:shd w:val="clear" w:color="auto" w:fill="FFFFFF"/>
        </w:rPr>
        <w:t> como el </w:t>
      </w:r>
      <w:r w:rsidRPr="00CF1705">
        <w:rPr>
          <w:rFonts w:cstheme="minorHAnsi"/>
          <w:bdr w:val="none" w:sz="0" w:space="0" w:color="auto" w:frame="1"/>
          <w:shd w:val="clear" w:color="auto" w:fill="FFFFFF"/>
        </w:rPr>
        <w:t>colesterol</w:t>
      </w:r>
      <w:r w:rsidRPr="00104A4C">
        <w:rPr>
          <w:rFonts w:cstheme="minorHAnsi"/>
          <w:shd w:val="clear" w:color="auto" w:fill="FFFFFF"/>
        </w:rPr>
        <w:t> alto, la </w:t>
      </w:r>
      <w:r w:rsidR="00CF1705" w:rsidRPr="00CF1705">
        <w:rPr>
          <w:rFonts w:cstheme="minorHAnsi"/>
          <w:bdr w:val="none" w:sz="0" w:space="0" w:color="auto" w:frame="1"/>
          <w:shd w:val="clear" w:color="auto" w:fill="FFFFFF"/>
        </w:rPr>
        <w:t>enfermedad arterial coronaria</w:t>
      </w:r>
      <w:r w:rsidRPr="00104A4C">
        <w:rPr>
          <w:rFonts w:cstheme="minorHAnsi"/>
          <w:shd w:val="clear" w:color="auto" w:fill="FFFFFF"/>
        </w:rPr>
        <w:t> y el </w:t>
      </w:r>
      <w:r w:rsidRPr="00CF1705">
        <w:rPr>
          <w:rFonts w:cstheme="minorHAnsi"/>
          <w:bdr w:val="none" w:sz="0" w:space="0" w:color="auto" w:frame="1"/>
          <w:shd w:val="clear" w:color="auto" w:fill="FFFFFF"/>
        </w:rPr>
        <w:t>ataque al corazón</w:t>
      </w:r>
      <w:r w:rsidRPr="00104A4C">
        <w:rPr>
          <w:rFonts w:cstheme="minorHAnsi"/>
          <w:shd w:val="clear" w:color="auto" w:fill="FFFFFF"/>
        </w:rPr>
        <w:t>. El ejercicio regular también puede reducir la </w:t>
      </w:r>
      <w:r w:rsidRPr="00CF1705">
        <w:rPr>
          <w:rFonts w:cstheme="minorHAnsi"/>
          <w:bdr w:val="none" w:sz="0" w:space="0" w:color="auto" w:frame="1"/>
          <w:shd w:val="clear" w:color="auto" w:fill="FFFFFF"/>
        </w:rPr>
        <w:t>presión arterial</w:t>
      </w:r>
      <w:r w:rsidRPr="00104A4C">
        <w:rPr>
          <w:rFonts w:cstheme="minorHAnsi"/>
          <w:shd w:val="clear" w:color="auto" w:fill="FFFFFF"/>
        </w:rPr>
        <w:t> y los niveles de </w:t>
      </w:r>
      <w:r w:rsidRPr="00CF1705">
        <w:rPr>
          <w:rFonts w:cstheme="minorHAnsi"/>
          <w:bdr w:val="none" w:sz="0" w:space="0" w:color="auto" w:frame="1"/>
          <w:shd w:val="clear" w:color="auto" w:fill="FFFFFF"/>
        </w:rPr>
        <w:t>triglicéridos</w:t>
      </w:r>
    </w:p>
    <w:p w:rsidR="009A5D09" w:rsidRPr="00104A4C" w:rsidRDefault="009A5D09" w:rsidP="009C2B1F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Cs/>
          <w:bdr w:val="none" w:sz="0" w:space="0" w:color="auto" w:frame="1"/>
          <w:shd w:val="clear" w:color="auto" w:fill="FFFFFF"/>
        </w:rPr>
      </w:pPr>
      <w:r w:rsidRPr="009C2B1F">
        <w:rPr>
          <w:rFonts w:cstheme="minorHAnsi"/>
          <w:b/>
          <w:bCs/>
          <w:sz w:val="28"/>
          <w:bdr w:val="none" w:sz="0" w:space="0" w:color="auto" w:frame="1"/>
          <w:shd w:val="clear" w:color="auto" w:fill="FFFFFF"/>
        </w:rPr>
        <w:t>Controlar los niveles de azúcar en la sangre y de insulina de su cuerpo</w:t>
      </w:r>
      <w:r>
        <w:rPr>
          <w:rFonts w:cstheme="minorHAnsi"/>
          <w:bCs/>
          <w:bdr w:val="none" w:sz="0" w:space="0" w:color="auto" w:frame="1"/>
          <w:shd w:val="clear" w:color="auto" w:fill="FFFFFF"/>
        </w:rPr>
        <w:t>. -</w:t>
      </w:r>
      <w:r w:rsidRPr="00104A4C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Pr="00104A4C">
        <w:rPr>
          <w:rFonts w:cstheme="minorHAnsi"/>
          <w:shd w:val="clear" w:color="auto" w:fill="FFFFFF"/>
        </w:rPr>
        <w:t>El ejercicio puede reducir el nivel de </w:t>
      </w:r>
      <w:r w:rsidRPr="00CF1705">
        <w:rPr>
          <w:rFonts w:cstheme="minorHAnsi"/>
          <w:bdr w:val="none" w:sz="0" w:space="0" w:color="auto" w:frame="1"/>
          <w:shd w:val="clear" w:color="auto" w:fill="FFFFFF"/>
        </w:rPr>
        <w:t>azúcar en la sangre</w:t>
      </w:r>
      <w:r w:rsidRPr="00104A4C">
        <w:rPr>
          <w:rFonts w:cstheme="minorHAnsi"/>
          <w:shd w:val="clear" w:color="auto" w:fill="FFFFFF"/>
        </w:rPr>
        <w:t> y ayudar a que su insulina funcione mejor. Esto puede reducir su riesgo de </w:t>
      </w:r>
      <w:r w:rsidRPr="00CF1705">
        <w:rPr>
          <w:rFonts w:cstheme="minorHAnsi"/>
          <w:bdr w:val="none" w:sz="0" w:space="0" w:color="auto" w:frame="1"/>
          <w:shd w:val="clear" w:color="auto" w:fill="FFFFFF"/>
        </w:rPr>
        <w:t>síndrome metabólico</w:t>
      </w:r>
      <w:r w:rsidRPr="00104A4C">
        <w:rPr>
          <w:rFonts w:cstheme="minorHAnsi"/>
          <w:shd w:val="clear" w:color="auto" w:fill="FFFFFF"/>
        </w:rPr>
        <w:t> y </w:t>
      </w:r>
      <w:r w:rsidRPr="00CF1705">
        <w:rPr>
          <w:rFonts w:cstheme="minorHAnsi"/>
          <w:bdr w:val="none" w:sz="0" w:space="0" w:color="auto" w:frame="1"/>
          <w:shd w:val="clear" w:color="auto" w:fill="FFFFFF"/>
        </w:rPr>
        <w:t>diabetes tipo 2</w:t>
      </w:r>
      <w:r w:rsidRPr="00104A4C">
        <w:rPr>
          <w:rFonts w:cstheme="minorHAnsi"/>
          <w:shd w:val="clear" w:color="auto" w:fill="FFFFFF"/>
        </w:rPr>
        <w:t>. Y si ya tiene una de estas enfermedades, el ejercicio puede ayudarle a manejarla</w:t>
      </w:r>
    </w:p>
    <w:p w:rsidR="009A5D09" w:rsidRPr="00104A4C" w:rsidRDefault="009A5D09" w:rsidP="009C2B1F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Cs/>
          <w:bdr w:val="none" w:sz="0" w:space="0" w:color="auto" w:frame="1"/>
          <w:shd w:val="clear" w:color="auto" w:fill="FFFFFF"/>
        </w:rPr>
      </w:pPr>
      <w:r w:rsidRPr="009C2B1F">
        <w:rPr>
          <w:rFonts w:cstheme="minorHAnsi"/>
          <w:b/>
          <w:bCs/>
          <w:sz w:val="28"/>
          <w:bdr w:val="none" w:sz="0" w:space="0" w:color="auto" w:frame="1"/>
          <w:shd w:val="clear" w:color="auto" w:fill="FFFFFF"/>
        </w:rPr>
        <w:t>Dejar de fumar.-</w:t>
      </w:r>
      <w:r w:rsidRPr="009C2B1F">
        <w:rPr>
          <w:rFonts w:cstheme="minorHAnsi"/>
          <w:bCs/>
          <w:sz w:val="28"/>
          <w:bdr w:val="none" w:sz="0" w:space="0" w:color="auto" w:frame="1"/>
          <w:shd w:val="clear" w:color="auto" w:fill="FFFFFF"/>
        </w:rPr>
        <w:t xml:space="preserve"> </w:t>
      </w:r>
      <w:r w:rsidRPr="00104A4C">
        <w:rPr>
          <w:rFonts w:cstheme="minorHAnsi"/>
          <w:color w:val="000000" w:themeColor="text1"/>
          <w:shd w:val="clear" w:color="auto" w:fill="FFFFFF"/>
        </w:rPr>
        <w:t>El ejercicio puede hacer más fácil </w:t>
      </w:r>
      <w:hyperlink r:id="rId15" w:history="1">
        <w:r w:rsidRPr="00CF1705">
          <w:rPr>
            <w:rStyle w:val="Hipervnculo"/>
            <w:rFonts w:cstheme="minorHAnsi"/>
            <w:color w:val="000000" w:themeColor="text1"/>
            <w:u w:val="none"/>
            <w:bdr w:val="none" w:sz="0" w:space="0" w:color="auto" w:frame="1"/>
            <w:shd w:val="clear" w:color="auto" w:fill="FFFFFF"/>
          </w:rPr>
          <w:t>dejar de fumar</w:t>
        </w:r>
      </w:hyperlink>
      <w:r w:rsidRPr="00CF1705"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104A4C">
        <w:rPr>
          <w:rFonts w:cstheme="minorHAnsi"/>
          <w:color w:val="000000" w:themeColor="text1"/>
          <w:shd w:val="clear" w:color="auto" w:fill="FFFFFF"/>
        </w:rPr>
        <w:t>reduciendo sus ansias y los síntomas de abstinencia. También puede ayudar a limitar el posible aumento de peso al dejar el cigarrillo</w:t>
      </w:r>
    </w:p>
    <w:p w:rsidR="009A5D09" w:rsidRPr="00CF1705" w:rsidRDefault="009A5D09" w:rsidP="009C2B1F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Cs/>
          <w:color w:val="000000" w:themeColor="text1"/>
          <w:u w:val="single"/>
          <w:bdr w:val="none" w:sz="0" w:space="0" w:color="auto" w:frame="1"/>
          <w:shd w:val="clear" w:color="auto" w:fill="FFFFFF"/>
        </w:rPr>
      </w:pPr>
      <w:r w:rsidRPr="009C2B1F">
        <w:rPr>
          <w:rFonts w:cstheme="minorHAnsi"/>
          <w:b/>
          <w:bCs/>
          <w:sz w:val="28"/>
          <w:bdr w:val="none" w:sz="0" w:space="0" w:color="auto" w:frame="1"/>
          <w:shd w:val="clear" w:color="auto" w:fill="FFFFFF"/>
        </w:rPr>
        <w:t>Mejorar su salud mental y su estado de ánimo</w:t>
      </w:r>
      <w:r w:rsidRPr="00104A4C">
        <w:rPr>
          <w:rFonts w:cstheme="minorHAnsi"/>
          <w:bCs/>
          <w:bdr w:val="none" w:sz="0" w:space="0" w:color="auto" w:frame="1"/>
          <w:shd w:val="clear" w:color="auto" w:fill="FFFFFF"/>
        </w:rPr>
        <w:t>. -</w:t>
      </w:r>
      <w:r w:rsidRPr="00104A4C">
        <w:rPr>
          <w:rFonts w:ascii="inherit" w:hAnsi="inherit" w:cs="Arial"/>
          <w:color w:val="444444"/>
          <w:sz w:val="21"/>
          <w:szCs w:val="21"/>
        </w:rPr>
        <w:t xml:space="preserve"> </w:t>
      </w:r>
      <w:r w:rsidRPr="00104A4C">
        <w:rPr>
          <w:rFonts w:eastAsia="Times New Roman" w:cstheme="minorHAnsi"/>
          <w:color w:val="000000" w:themeColor="text1"/>
          <w:lang w:val="es-ES"/>
        </w:rPr>
        <w:t xml:space="preserve">Durante el ejercicio, su cuerpo libera sustancias químicas que pueden mejorar su estado de ánimo y hacerle sentir más relajado. Esto puede ayudarle a lidiar con </w:t>
      </w:r>
      <w:r w:rsidRPr="00CF1705">
        <w:rPr>
          <w:rFonts w:eastAsia="Times New Roman" w:cstheme="minorHAnsi"/>
          <w:color w:val="000000" w:themeColor="text1"/>
          <w:lang w:val="es-ES"/>
        </w:rPr>
        <w:t>el </w:t>
      </w:r>
      <w:hyperlink r:id="rId16" w:history="1">
        <w:r w:rsidRPr="00CF1705">
          <w:rPr>
            <w:rFonts w:eastAsia="Times New Roman" w:cstheme="minorHAnsi"/>
            <w:color w:val="000000" w:themeColor="text1"/>
            <w:bdr w:val="none" w:sz="0" w:space="0" w:color="auto" w:frame="1"/>
            <w:lang w:val="es-ES"/>
          </w:rPr>
          <w:t>estrés</w:t>
        </w:r>
      </w:hyperlink>
      <w:r w:rsidRPr="00104A4C">
        <w:rPr>
          <w:rFonts w:eastAsia="Times New Roman" w:cstheme="minorHAnsi"/>
          <w:color w:val="000000" w:themeColor="text1"/>
          <w:lang w:val="es-ES"/>
        </w:rPr>
        <w:t> y reducir su riesgo de </w:t>
      </w:r>
      <w:hyperlink r:id="rId17" w:history="1">
        <w:r w:rsidRPr="00CF1705">
          <w:rPr>
            <w:rFonts w:eastAsia="Times New Roman" w:cstheme="minorHAnsi"/>
            <w:color w:val="000000" w:themeColor="text1"/>
            <w:bdr w:val="none" w:sz="0" w:space="0" w:color="auto" w:frame="1"/>
            <w:lang w:val="es-ES"/>
          </w:rPr>
          <w:t>depresión</w:t>
        </w:r>
      </w:hyperlink>
    </w:p>
    <w:p w:rsidR="0006416F" w:rsidRDefault="0006416F" w:rsidP="009A5D09">
      <w:pPr>
        <w:pStyle w:val="Prrafodelista"/>
        <w:rPr>
          <w:rFonts w:cstheme="minorHAnsi"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06416F" w:rsidRPr="0006416F" w:rsidRDefault="0006416F" w:rsidP="0006416F">
      <w:pPr>
        <w:pStyle w:val="Prrafodelista"/>
        <w:jc w:val="center"/>
        <w:rPr>
          <w:rFonts w:cstheme="minorHAnsi"/>
          <w:b/>
          <w:bCs/>
          <w:color w:val="C00000"/>
          <w:sz w:val="72"/>
          <w:bdr w:val="none" w:sz="0" w:space="0" w:color="auto" w:frame="1"/>
          <w:shd w:val="clear" w:color="auto" w:fill="FFFFFF"/>
        </w:rPr>
      </w:pPr>
      <w:r w:rsidRPr="0006416F">
        <w:rPr>
          <w:rFonts w:cstheme="minorHAnsi"/>
          <w:b/>
          <w:bCs/>
          <w:color w:val="C00000"/>
          <w:sz w:val="56"/>
          <w:bdr w:val="none" w:sz="0" w:space="0" w:color="auto" w:frame="1"/>
          <w:shd w:val="clear" w:color="auto" w:fill="FFFFFF"/>
        </w:rPr>
        <w:t>Bibliografía</w:t>
      </w:r>
    </w:p>
    <w:p w:rsidR="0006416F" w:rsidRDefault="0006416F" w:rsidP="009A5D09">
      <w:pPr>
        <w:pStyle w:val="Prrafodelista"/>
        <w:rPr>
          <w:rFonts w:cstheme="minorHAnsi"/>
          <w:b/>
          <w:bCs/>
          <w:color w:val="0000FF"/>
          <w:sz w:val="24"/>
          <w:bdr w:val="none" w:sz="0" w:space="0" w:color="auto" w:frame="1"/>
          <w:shd w:val="clear" w:color="auto" w:fill="FFFFFF"/>
        </w:rPr>
      </w:pPr>
    </w:p>
    <w:p w:rsidR="009A5D09" w:rsidRPr="009C2B1F" w:rsidRDefault="009A5D09" w:rsidP="009A5D09">
      <w:pPr>
        <w:pStyle w:val="Prrafodelista"/>
        <w:rPr>
          <w:rFonts w:cstheme="minorHAnsi"/>
          <w:b/>
          <w:bCs/>
          <w:color w:val="0000FF"/>
          <w:sz w:val="24"/>
          <w:bdr w:val="none" w:sz="0" w:space="0" w:color="auto" w:frame="1"/>
          <w:shd w:val="clear" w:color="auto" w:fill="FFFFFF"/>
        </w:rPr>
      </w:pPr>
      <w:r w:rsidRPr="009C2B1F">
        <w:rPr>
          <w:rFonts w:cstheme="minorHAnsi"/>
          <w:b/>
          <w:bCs/>
          <w:color w:val="0000FF"/>
          <w:sz w:val="24"/>
          <w:bdr w:val="none" w:sz="0" w:space="0" w:color="auto" w:frame="1"/>
          <w:shd w:val="clear" w:color="auto" w:fill="FFFFFF"/>
        </w:rPr>
        <w:t xml:space="preserve">Fuente De Investigación </w:t>
      </w:r>
    </w:p>
    <w:p w:rsidR="009A5D09" w:rsidRPr="009C2B1F" w:rsidRDefault="009A5D09" w:rsidP="009A5D09">
      <w:pPr>
        <w:pStyle w:val="Prrafodelista"/>
        <w:rPr>
          <w:rFonts w:cstheme="minorHAnsi"/>
          <w:b/>
          <w:bCs/>
          <w:color w:val="0000FF"/>
          <w:sz w:val="24"/>
          <w:bdr w:val="none" w:sz="0" w:space="0" w:color="auto" w:frame="1"/>
          <w:shd w:val="clear" w:color="auto" w:fill="FFFFFF"/>
        </w:rPr>
      </w:pPr>
      <w:r w:rsidRPr="009C2B1F">
        <w:rPr>
          <w:rFonts w:cstheme="minorHAnsi"/>
          <w:b/>
          <w:bCs/>
          <w:color w:val="0000FF"/>
          <w:sz w:val="24"/>
          <w:bdr w:val="none" w:sz="0" w:space="0" w:color="auto" w:frame="1"/>
          <w:shd w:val="clear" w:color="auto" w:fill="FFFFFF"/>
        </w:rPr>
        <w:t>MedlinePlus</w:t>
      </w:r>
    </w:p>
    <w:p w:rsidR="009A5D09" w:rsidRPr="009C2B1F" w:rsidRDefault="009A5D09" w:rsidP="009A5D09">
      <w:pPr>
        <w:pStyle w:val="Prrafodelista"/>
        <w:rPr>
          <w:rFonts w:cstheme="minorHAnsi"/>
          <w:b/>
          <w:bCs/>
          <w:color w:val="0000FF"/>
          <w:sz w:val="24"/>
          <w:bdr w:val="none" w:sz="0" w:space="0" w:color="auto" w:frame="1"/>
          <w:shd w:val="clear" w:color="auto" w:fill="FFFFFF"/>
        </w:rPr>
      </w:pPr>
      <w:r w:rsidRPr="009C2B1F">
        <w:rPr>
          <w:rFonts w:cstheme="minorHAnsi"/>
          <w:b/>
          <w:bCs/>
          <w:color w:val="0000FF"/>
          <w:sz w:val="24"/>
          <w:bdr w:val="none" w:sz="0" w:space="0" w:color="auto" w:frame="1"/>
          <w:shd w:val="clear" w:color="auto" w:fill="FFFFFF"/>
        </w:rPr>
        <w:t xml:space="preserve">Información de salud para usted </w:t>
      </w:r>
    </w:p>
    <w:p w:rsidR="009A5D09" w:rsidRDefault="006A15A0" w:rsidP="009A5D09">
      <w:hyperlink r:id="rId18" w:history="1">
        <w:r w:rsidR="009A5D09">
          <w:rPr>
            <w:rStyle w:val="Hipervnculo"/>
          </w:rPr>
          <w:t>https://medlineplus.gov/spanish/benefitsofexercise.html</w:t>
        </w:r>
      </w:hyperlink>
    </w:p>
    <w:p w:rsidR="00CF1705" w:rsidRDefault="00CF1705" w:rsidP="00CF1705">
      <w:pPr>
        <w:jc w:val="center"/>
        <w:rPr>
          <w:b/>
          <w:sz w:val="28"/>
        </w:rPr>
      </w:pPr>
    </w:p>
    <w:p w:rsidR="009C2B1F" w:rsidRDefault="009C2B1F" w:rsidP="0006416F">
      <w:pPr>
        <w:rPr>
          <w:b/>
          <w:sz w:val="28"/>
        </w:rPr>
      </w:pPr>
    </w:p>
    <w:p w:rsidR="00CF1705" w:rsidRPr="009C2B1F" w:rsidRDefault="00CF1705" w:rsidP="00CF1705">
      <w:pPr>
        <w:jc w:val="center"/>
        <w:rPr>
          <w:b/>
          <w:color w:val="FF0000"/>
          <w:spacing w:val="10"/>
          <w:sz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B1F">
        <w:rPr>
          <w:b/>
          <w:color w:val="FF0000"/>
          <w:spacing w:val="10"/>
          <w:sz w:val="3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 SEMANA) </w:t>
      </w:r>
      <w:r w:rsidR="008957A5">
        <w:rPr>
          <w:b/>
          <w:color w:val="FF0000"/>
          <w:spacing w:val="10"/>
          <w:sz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INVESTIGACIÓ</w:t>
      </w:r>
      <w:r w:rsidR="008B0C42">
        <w:rPr>
          <w:b/>
          <w:color w:val="FF0000"/>
          <w:spacing w:val="10"/>
          <w:sz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N, </w:t>
      </w:r>
      <w:r w:rsidRPr="009C2B1F">
        <w:rPr>
          <w:b/>
          <w:color w:val="FF0000"/>
          <w:spacing w:val="10"/>
          <w:sz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BENEFICIOS DE MI CONDUCTA POSITIVA </w:t>
      </w:r>
    </w:p>
    <w:p w:rsidR="00CF1705" w:rsidRPr="009C2B1F" w:rsidRDefault="00CF1705" w:rsidP="008957A5">
      <w:pPr>
        <w:pStyle w:val="Prrafode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Cs/>
          <w:szCs w:val="21"/>
          <w:bdr w:val="none" w:sz="0" w:space="0" w:color="auto" w:frame="1"/>
          <w:shd w:val="clear" w:color="auto" w:fill="FFFFFF"/>
        </w:rPr>
      </w:pPr>
      <w:r w:rsidRPr="008957A5">
        <w:rPr>
          <w:rFonts w:cstheme="minorHAnsi"/>
          <w:b/>
          <w:bCs/>
          <w:sz w:val="28"/>
          <w:szCs w:val="21"/>
          <w:bdr w:val="none" w:sz="0" w:space="0" w:color="auto" w:frame="1"/>
          <w:shd w:val="clear" w:color="auto" w:fill="FFFFFF"/>
        </w:rPr>
        <w:t xml:space="preserve">Mantener sus habilidades de pensamiento, aprendizaje y juicio a medida que </w:t>
      </w:r>
      <w:r w:rsidR="003C7FD9" w:rsidRPr="008957A5">
        <w:rPr>
          <w:rFonts w:cstheme="minorHAnsi"/>
          <w:b/>
          <w:bCs/>
          <w:sz w:val="28"/>
          <w:szCs w:val="21"/>
          <w:bdr w:val="none" w:sz="0" w:space="0" w:color="auto" w:frame="1"/>
          <w:shd w:val="clear" w:color="auto" w:fill="FFFFFF"/>
        </w:rPr>
        <w:t xml:space="preserve">envejece. </w:t>
      </w:r>
      <w:r w:rsidR="003C7FD9" w:rsidRPr="009C2B1F">
        <w:rPr>
          <w:rFonts w:cstheme="minorHAnsi"/>
          <w:b/>
          <w:bCs/>
          <w:szCs w:val="21"/>
          <w:bdr w:val="none" w:sz="0" w:space="0" w:color="auto" w:frame="1"/>
          <w:shd w:val="clear" w:color="auto" w:fill="FFFFFF"/>
        </w:rPr>
        <w:t xml:space="preserve">– </w:t>
      </w:r>
      <w:r w:rsidR="003C7FD9" w:rsidRPr="009C2B1F">
        <w:rPr>
          <w:rFonts w:cstheme="minorHAnsi"/>
          <w:bCs/>
          <w:szCs w:val="21"/>
          <w:bdr w:val="none" w:sz="0" w:space="0" w:color="auto" w:frame="1"/>
          <w:shd w:val="clear" w:color="auto" w:fill="FFFFFF"/>
        </w:rPr>
        <w:t>este tipo de ejercicio se va encargar de estimular su cuerpo y liberar proteínas y otras proteínas para mejorar el funcionamiento del cerebro.</w:t>
      </w:r>
    </w:p>
    <w:p w:rsidR="003C7FD9" w:rsidRPr="009C2B1F" w:rsidRDefault="003C7FD9" w:rsidP="008957A5">
      <w:pPr>
        <w:pStyle w:val="Prrafode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Cs/>
          <w:szCs w:val="21"/>
          <w:bdr w:val="none" w:sz="0" w:space="0" w:color="auto" w:frame="1"/>
          <w:shd w:val="clear" w:color="auto" w:fill="FFFFFF"/>
        </w:rPr>
      </w:pPr>
      <w:r w:rsidRPr="008957A5">
        <w:rPr>
          <w:rFonts w:cstheme="minorHAnsi"/>
          <w:b/>
          <w:bCs/>
          <w:sz w:val="28"/>
          <w:szCs w:val="21"/>
          <w:bdr w:val="none" w:sz="0" w:space="0" w:color="auto" w:frame="1"/>
          <w:shd w:val="clear" w:color="auto" w:fill="FFFFFF"/>
        </w:rPr>
        <w:t xml:space="preserve">Fortalecer sus huesos y músculos. </w:t>
      </w:r>
      <w:r w:rsidRPr="009C2B1F">
        <w:rPr>
          <w:rFonts w:cstheme="minorHAnsi"/>
          <w:b/>
          <w:bCs/>
          <w:szCs w:val="21"/>
          <w:bdr w:val="none" w:sz="0" w:space="0" w:color="auto" w:frame="1"/>
          <w:shd w:val="clear" w:color="auto" w:fill="FFFFFF"/>
        </w:rPr>
        <w:t xml:space="preserve">– </w:t>
      </w:r>
      <w:r w:rsidRPr="009C2B1F">
        <w:rPr>
          <w:rFonts w:cstheme="minorHAnsi"/>
          <w:bCs/>
          <w:szCs w:val="21"/>
          <w:bdr w:val="none" w:sz="0" w:space="0" w:color="auto" w:frame="1"/>
          <w:shd w:val="clear" w:color="auto" w:fill="FFFFFF"/>
        </w:rPr>
        <w:t>Este ejercicio nos ayuda a hacer más fuerte los huesos de niños como también de los adolescentes, los músculos ayudan a aumentar o mantener la masa muscular y la fuerza.</w:t>
      </w:r>
    </w:p>
    <w:p w:rsidR="00CF1705" w:rsidRPr="009C2B1F" w:rsidRDefault="003C7FD9" w:rsidP="008957A5">
      <w:pPr>
        <w:pStyle w:val="Prrafode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Cs/>
          <w:szCs w:val="21"/>
          <w:bdr w:val="none" w:sz="0" w:space="0" w:color="auto" w:frame="1"/>
          <w:shd w:val="clear" w:color="auto" w:fill="FFFFFF"/>
        </w:rPr>
      </w:pPr>
      <w:r w:rsidRPr="008957A5">
        <w:rPr>
          <w:rFonts w:cstheme="minorHAnsi"/>
          <w:b/>
          <w:bCs/>
          <w:sz w:val="28"/>
          <w:szCs w:val="21"/>
          <w:bdr w:val="none" w:sz="0" w:space="0" w:color="auto" w:frame="1"/>
          <w:shd w:val="clear" w:color="auto" w:fill="FFFFFF"/>
        </w:rPr>
        <w:t xml:space="preserve">Reducir el riesgo de algunos tipos de cáncer. </w:t>
      </w:r>
      <w:r w:rsidRPr="009C2B1F">
        <w:rPr>
          <w:rFonts w:cstheme="minorHAnsi"/>
          <w:b/>
          <w:bCs/>
          <w:szCs w:val="21"/>
          <w:bdr w:val="none" w:sz="0" w:space="0" w:color="auto" w:frame="1"/>
          <w:shd w:val="clear" w:color="auto" w:fill="FFFFFF"/>
        </w:rPr>
        <w:t xml:space="preserve">- </w:t>
      </w:r>
      <w:r w:rsidRPr="009C2B1F">
        <w:rPr>
          <w:rFonts w:cstheme="minorHAnsi"/>
          <w:bCs/>
          <w:szCs w:val="21"/>
          <w:bdr w:val="none" w:sz="0" w:space="0" w:color="auto" w:frame="1"/>
          <w:shd w:val="clear" w:color="auto" w:fill="FFFFFF"/>
        </w:rPr>
        <w:t>Al hacer ejercicios también reduces el riesgo de cáncer las cuales son el Colon, mama, uterino y pulmón.</w:t>
      </w:r>
    </w:p>
    <w:p w:rsidR="0006416F" w:rsidRDefault="0006416F" w:rsidP="0006416F">
      <w:pPr>
        <w:pStyle w:val="Prrafodelista"/>
        <w:rPr>
          <w:rFonts w:cstheme="minorHAnsi"/>
          <w:b/>
          <w:bCs/>
          <w:color w:val="0000FF"/>
          <w:sz w:val="24"/>
          <w:bdr w:val="none" w:sz="0" w:space="0" w:color="auto" w:frame="1"/>
          <w:shd w:val="clear" w:color="auto" w:fill="FFFFFF"/>
        </w:rPr>
      </w:pPr>
    </w:p>
    <w:p w:rsidR="0006416F" w:rsidRPr="0006416F" w:rsidRDefault="0006416F" w:rsidP="0006416F">
      <w:pPr>
        <w:pStyle w:val="Prrafodelista"/>
        <w:jc w:val="center"/>
        <w:rPr>
          <w:rFonts w:cstheme="minorHAnsi"/>
          <w:b/>
          <w:bCs/>
          <w:color w:val="C00000"/>
          <w:sz w:val="52"/>
          <w:bdr w:val="none" w:sz="0" w:space="0" w:color="auto" w:frame="1"/>
          <w:shd w:val="clear" w:color="auto" w:fill="FFFFFF"/>
        </w:rPr>
      </w:pPr>
      <w:r w:rsidRPr="0006416F">
        <w:rPr>
          <w:rFonts w:cstheme="minorHAnsi"/>
          <w:b/>
          <w:bCs/>
          <w:color w:val="C00000"/>
          <w:sz w:val="52"/>
          <w:bdr w:val="none" w:sz="0" w:space="0" w:color="auto" w:frame="1"/>
          <w:shd w:val="clear" w:color="auto" w:fill="FFFFFF"/>
        </w:rPr>
        <w:t>Bibliografía</w:t>
      </w:r>
    </w:p>
    <w:p w:rsidR="0006416F" w:rsidRDefault="0006416F" w:rsidP="0006416F">
      <w:pPr>
        <w:pStyle w:val="Prrafodelista"/>
        <w:rPr>
          <w:rFonts w:cstheme="minorHAnsi"/>
          <w:b/>
          <w:bCs/>
          <w:color w:val="0000FF"/>
          <w:sz w:val="24"/>
          <w:bdr w:val="none" w:sz="0" w:space="0" w:color="auto" w:frame="1"/>
          <w:shd w:val="clear" w:color="auto" w:fill="FFFFFF"/>
        </w:rPr>
      </w:pPr>
    </w:p>
    <w:p w:rsidR="008957A5" w:rsidRPr="009C2B1F" w:rsidRDefault="008957A5" w:rsidP="008957A5">
      <w:pPr>
        <w:pStyle w:val="Prrafodelista"/>
        <w:numPr>
          <w:ilvl w:val="0"/>
          <w:numId w:val="4"/>
        </w:numPr>
        <w:rPr>
          <w:rFonts w:cstheme="minorHAnsi"/>
          <w:b/>
          <w:bCs/>
          <w:color w:val="0000FF"/>
          <w:sz w:val="24"/>
          <w:bdr w:val="none" w:sz="0" w:space="0" w:color="auto" w:frame="1"/>
          <w:shd w:val="clear" w:color="auto" w:fill="FFFFFF"/>
        </w:rPr>
      </w:pPr>
      <w:r w:rsidRPr="009C2B1F">
        <w:rPr>
          <w:rFonts w:cstheme="minorHAnsi"/>
          <w:b/>
          <w:bCs/>
          <w:color w:val="0000FF"/>
          <w:sz w:val="24"/>
          <w:bdr w:val="none" w:sz="0" w:space="0" w:color="auto" w:frame="1"/>
          <w:shd w:val="clear" w:color="auto" w:fill="FFFFFF"/>
        </w:rPr>
        <w:t xml:space="preserve">Fuente De Investigación </w:t>
      </w:r>
    </w:p>
    <w:p w:rsidR="008957A5" w:rsidRPr="009C2B1F" w:rsidRDefault="008957A5" w:rsidP="008957A5">
      <w:pPr>
        <w:pStyle w:val="Prrafodelista"/>
        <w:numPr>
          <w:ilvl w:val="0"/>
          <w:numId w:val="4"/>
        </w:numPr>
        <w:rPr>
          <w:rFonts w:cstheme="minorHAnsi"/>
          <w:b/>
          <w:bCs/>
          <w:color w:val="0000FF"/>
          <w:sz w:val="24"/>
          <w:bdr w:val="none" w:sz="0" w:space="0" w:color="auto" w:frame="1"/>
          <w:shd w:val="clear" w:color="auto" w:fill="FFFFFF"/>
        </w:rPr>
      </w:pPr>
      <w:r w:rsidRPr="009C2B1F">
        <w:rPr>
          <w:rFonts w:cstheme="minorHAnsi"/>
          <w:b/>
          <w:bCs/>
          <w:color w:val="0000FF"/>
          <w:sz w:val="24"/>
          <w:bdr w:val="none" w:sz="0" w:space="0" w:color="auto" w:frame="1"/>
          <w:shd w:val="clear" w:color="auto" w:fill="FFFFFF"/>
        </w:rPr>
        <w:t>MedlinePlus</w:t>
      </w:r>
    </w:p>
    <w:p w:rsidR="008957A5" w:rsidRPr="008957A5" w:rsidRDefault="008957A5" w:rsidP="003C7FD9">
      <w:pPr>
        <w:pStyle w:val="Prrafodelista"/>
        <w:numPr>
          <w:ilvl w:val="0"/>
          <w:numId w:val="4"/>
        </w:numPr>
        <w:rPr>
          <w:rFonts w:cstheme="minorHAnsi"/>
          <w:b/>
          <w:bCs/>
          <w:color w:val="0000FF"/>
          <w:sz w:val="24"/>
          <w:bdr w:val="none" w:sz="0" w:space="0" w:color="auto" w:frame="1"/>
          <w:shd w:val="clear" w:color="auto" w:fill="FFFFFF"/>
        </w:rPr>
      </w:pPr>
      <w:r w:rsidRPr="009C2B1F">
        <w:rPr>
          <w:rFonts w:cstheme="minorHAnsi"/>
          <w:b/>
          <w:bCs/>
          <w:color w:val="0000FF"/>
          <w:sz w:val="24"/>
          <w:bdr w:val="none" w:sz="0" w:space="0" w:color="auto" w:frame="1"/>
          <w:shd w:val="clear" w:color="auto" w:fill="FFFFFF"/>
        </w:rPr>
        <w:t xml:space="preserve">Información de salud para usted </w:t>
      </w:r>
    </w:p>
    <w:p w:rsidR="003C7FD9" w:rsidRDefault="006A15A0" w:rsidP="00CF1705">
      <w:hyperlink r:id="rId19" w:history="1">
        <w:r w:rsidR="003C7FD9">
          <w:rPr>
            <w:rStyle w:val="Hipervnculo"/>
          </w:rPr>
          <w:t>https://medlineplus.gov/spanish/benefitsofexercise.html</w:t>
        </w:r>
      </w:hyperlink>
    </w:p>
    <w:p w:rsidR="006C531F" w:rsidRDefault="006C531F" w:rsidP="00CF1705"/>
    <w:p w:rsidR="006C531F" w:rsidRDefault="006C531F" w:rsidP="00CF1705"/>
    <w:p w:rsidR="006C531F" w:rsidRDefault="006C531F" w:rsidP="00CF1705"/>
    <w:p w:rsidR="006C531F" w:rsidRDefault="006C531F" w:rsidP="00CF1705"/>
    <w:p w:rsidR="006C531F" w:rsidRDefault="006C531F" w:rsidP="00CF1705"/>
    <w:p w:rsidR="006C531F" w:rsidRDefault="006C531F" w:rsidP="00CF1705"/>
    <w:p w:rsidR="006C531F" w:rsidRDefault="006C531F" w:rsidP="00CF1705"/>
    <w:p w:rsidR="008957A5" w:rsidRPr="008957A5" w:rsidRDefault="008957A5" w:rsidP="00CF17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DA6C38" wp14:editId="1B766535">
                <wp:simplePos x="0" y="0"/>
                <wp:positionH relativeFrom="column">
                  <wp:posOffset>516890</wp:posOffset>
                </wp:positionH>
                <wp:positionV relativeFrom="paragraph">
                  <wp:posOffset>213360</wp:posOffset>
                </wp:positionV>
                <wp:extent cx="5381625" cy="495300"/>
                <wp:effectExtent l="0" t="0" r="28575" b="1905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4953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88DDE" id="Rectángulo redondeado 12" o:spid="_x0000_s1026" style="position:absolute;margin-left:40.7pt;margin-top:16.8pt;width:423.75pt;height:39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" fillcolor="black [3213]" strokecolor="black [3213]" strokeweight="1pt">
                <v:stroke joinstyle="miter"/>
              </v:roundrect>
            </w:pict>
          </mc:Fallback>
        </mc:AlternateContent>
      </w:r>
    </w:p>
    <w:p w:rsidR="00CF1705" w:rsidRPr="008957A5" w:rsidRDefault="008B0C42" w:rsidP="008957A5">
      <w:pPr>
        <w:jc w:val="center"/>
        <w:rPr>
          <w:b/>
          <w:color w:val="C45911" w:themeColor="accent2" w:themeShade="BF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C45911" w:themeColor="accent2" w:themeShade="BF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PROGRAMACIÓ</w:t>
      </w:r>
      <w:r w:rsidR="008957A5" w:rsidRPr="008957A5">
        <w:rPr>
          <w:b/>
          <w:color w:val="C45911" w:themeColor="accent2" w:themeShade="BF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 DE MI CONDUCTA POSITIVA</w:t>
      </w:r>
    </w:p>
    <w:p w:rsidR="00CF1705" w:rsidRPr="008957A5" w:rsidRDefault="008957A5" w:rsidP="00CF1705">
      <w:pPr>
        <w:rPr>
          <w:b/>
          <w:color w:val="C00000"/>
          <w:sz w:val="28"/>
        </w:rPr>
      </w:pPr>
      <w:r w:rsidRPr="008957A5">
        <w:rPr>
          <w:b/>
          <w:color w:val="C00000"/>
          <w:sz w:val="28"/>
        </w:rPr>
        <w:t>MES DE JUNIO DEL 2020</w:t>
      </w:r>
    </w:p>
    <w:p w:rsidR="00CF1705" w:rsidRPr="008957A5" w:rsidRDefault="00CF1705" w:rsidP="008957A5">
      <w:pPr>
        <w:pStyle w:val="Prrafodelista"/>
        <w:numPr>
          <w:ilvl w:val="0"/>
          <w:numId w:val="6"/>
        </w:numPr>
        <w:rPr>
          <w:b/>
          <w:color w:val="00B0F0"/>
          <w:sz w:val="28"/>
        </w:rPr>
      </w:pPr>
      <w:r w:rsidRPr="008957A5">
        <w:rPr>
          <w:b/>
          <w:color w:val="00B0F0"/>
          <w:sz w:val="28"/>
        </w:rPr>
        <w:t>¿Cómo?</w:t>
      </w:r>
    </w:p>
    <w:p w:rsidR="006C531F" w:rsidRPr="006C531F" w:rsidRDefault="006C531F" w:rsidP="006C531F">
      <w:pPr>
        <w:pStyle w:val="Prrafodelista"/>
        <w:numPr>
          <w:ilvl w:val="0"/>
          <w:numId w:val="6"/>
        </w:numPr>
        <w:rPr>
          <w:b/>
          <w:color w:val="00B0F0"/>
          <w:sz w:val="28"/>
        </w:rPr>
      </w:pPr>
      <w:r>
        <w:rPr>
          <w:b/>
          <w:color w:val="00B0F0"/>
          <w:sz w:val="28"/>
        </w:rPr>
        <w:t>¿Cuándo?</w:t>
      </w:r>
    </w:p>
    <w:p w:rsidR="00CF1705" w:rsidRPr="008957A5" w:rsidRDefault="00CF1705" w:rsidP="008957A5">
      <w:pPr>
        <w:pStyle w:val="Prrafodelista"/>
        <w:numPr>
          <w:ilvl w:val="0"/>
          <w:numId w:val="6"/>
        </w:numPr>
        <w:rPr>
          <w:b/>
          <w:color w:val="00B0F0"/>
          <w:sz w:val="28"/>
        </w:rPr>
      </w:pPr>
      <w:r w:rsidRPr="008957A5">
        <w:rPr>
          <w:b/>
          <w:color w:val="00B0F0"/>
          <w:sz w:val="28"/>
        </w:rPr>
        <w:t>¿Dónde?</w:t>
      </w:r>
    </w:p>
    <w:p w:rsidR="006C531F" w:rsidRDefault="00CF1705" w:rsidP="006C531F">
      <w:pPr>
        <w:pStyle w:val="Prrafodelista"/>
        <w:numPr>
          <w:ilvl w:val="0"/>
          <w:numId w:val="6"/>
        </w:numPr>
        <w:rPr>
          <w:b/>
          <w:color w:val="00B0F0"/>
          <w:sz w:val="28"/>
        </w:rPr>
      </w:pPr>
      <w:r w:rsidRPr="008957A5">
        <w:rPr>
          <w:b/>
          <w:color w:val="00B0F0"/>
          <w:sz w:val="28"/>
        </w:rPr>
        <w:t>¿Con quién?</w:t>
      </w:r>
    </w:p>
    <w:p w:rsidR="0006416F" w:rsidRDefault="0006416F" w:rsidP="006C531F">
      <w:pPr>
        <w:pStyle w:val="Prrafodelista"/>
        <w:rPr>
          <w:b/>
          <w:color w:val="C00000"/>
          <w:sz w:val="28"/>
        </w:rPr>
      </w:pPr>
    </w:p>
    <w:p w:rsidR="0006416F" w:rsidRDefault="0006416F" w:rsidP="006C531F">
      <w:pPr>
        <w:pStyle w:val="Prrafodelista"/>
        <w:rPr>
          <w:b/>
          <w:color w:val="C00000"/>
          <w:sz w:val="28"/>
        </w:rPr>
      </w:pPr>
    </w:p>
    <w:p w:rsidR="0006416F" w:rsidRDefault="0006416F" w:rsidP="006C531F">
      <w:pPr>
        <w:pStyle w:val="Prrafodelista"/>
        <w:rPr>
          <w:b/>
          <w:color w:val="C00000"/>
          <w:sz w:val="28"/>
        </w:rPr>
      </w:pPr>
    </w:p>
    <w:p w:rsidR="0006416F" w:rsidRDefault="0006416F" w:rsidP="006C531F">
      <w:pPr>
        <w:pStyle w:val="Prrafodelista"/>
        <w:rPr>
          <w:b/>
          <w:color w:val="C00000"/>
          <w:sz w:val="28"/>
        </w:rPr>
      </w:pPr>
    </w:p>
    <w:p w:rsidR="006C531F" w:rsidRPr="006C531F" w:rsidRDefault="006C531F" w:rsidP="006C531F">
      <w:pPr>
        <w:pStyle w:val="Prrafodelista"/>
        <w:rPr>
          <w:b/>
          <w:color w:val="00B0F0"/>
          <w:sz w:val="28"/>
        </w:rPr>
      </w:pPr>
      <w:r w:rsidRPr="006C531F">
        <w:rPr>
          <w:b/>
          <w:color w:val="C00000"/>
          <w:sz w:val="28"/>
        </w:rPr>
        <w:lastRenderedPageBreak/>
        <w:t>INFORME SEMANAL DE MI CAMBIO DE CONDUCTA POSITIVA</w:t>
      </w:r>
    </w:p>
    <w:p w:rsidR="006C531F" w:rsidRPr="006C531F" w:rsidRDefault="006C531F" w:rsidP="006C531F">
      <w:pPr>
        <w:ind w:left="360"/>
        <w:rPr>
          <w:b/>
          <w:color w:val="00B0F0"/>
          <w:sz w:val="28"/>
        </w:rPr>
      </w:pPr>
    </w:p>
    <w:tbl>
      <w:tblPr>
        <w:tblStyle w:val="Tablaconcuadrcula"/>
        <w:tblpPr w:leftFromText="180" w:rightFromText="180" w:vertAnchor="page" w:horzAnchor="margin" w:tblpY="1816"/>
        <w:tblW w:w="10176" w:type="dxa"/>
        <w:tblLook w:val="04A0" w:firstRow="1" w:lastRow="0" w:firstColumn="1" w:lastColumn="0" w:noHBand="0" w:noVBand="1"/>
      </w:tblPr>
      <w:tblGrid>
        <w:gridCol w:w="1675"/>
        <w:gridCol w:w="1675"/>
        <w:gridCol w:w="1676"/>
        <w:gridCol w:w="1679"/>
        <w:gridCol w:w="1668"/>
        <w:gridCol w:w="1803"/>
      </w:tblGrid>
      <w:tr w:rsidR="006C531F" w:rsidTr="0006416F">
        <w:trPr>
          <w:trHeight w:val="902"/>
        </w:trPr>
        <w:tc>
          <w:tcPr>
            <w:tcW w:w="10176" w:type="dxa"/>
            <w:gridSpan w:val="6"/>
            <w:tcBorders>
              <w:top w:val="single" w:sz="24" w:space="0" w:color="FF0000"/>
              <w:left w:val="single" w:sz="24" w:space="0" w:color="FF0000"/>
              <w:right w:val="single" w:sz="24" w:space="0" w:color="FF0000"/>
            </w:tcBorders>
            <w:shd w:val="clear" w:color="auto" w:fill="00B0F0"/>
          </w:tcPr>
          <w:p w:rsidR="006C531F" w:rsidRPr="0087305F" w:rsidRDefault="006C531F" w:rsidP="0006416F">
            <w:pPr>
              <w:jc w:val="center"/>
              <w:rPr>
                <w:b/>
              </w:rPr>
            </w:pPr>
            <w:r w:rsidRPr="0087305F">
              <w:rPr>
                <w:b/>
                <w:color w:val="FFFFFF" w:themeColor="background1"/>
                <w:sz w:val="44"/>
              </w:rPr>
              <w:t>Informe de mi camino conductual</w:t>
            </w:r>
          </w:p>
        </w:tc>
      </w:tr>
      <w:tr w:rsidR="006C531F" w:rsidTr="0006416F">
        <w:trPr>
          <w:trHeight w:val="628"/>
        </w:trPr>
        <w:tc>
          <w:tcPr>
            <w:tcW w:w="167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:rsidR="006C531F" w:rsidRPr="001D0763" w:rsidRDefault="006C531F" w:rsidP="0006416F">
            <w:pPr>
              <w:rPr>
                <w:b/>
              </w:rPr>
            </w:pPr>
            <w:r w:rsidRPr="001D0763">
              <w:rPr>
                <w:b/>
                <w:sz w:val="32"/>
              </w:rPr>
              <w:t xml:space="preserve">SEMENA </w:t>
            </w:r>
          </w:p>
        </w:tc>
        <w:tc>
          <w:tcPr>
            <w:tcW w:w="167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:rsidR="006C531F" w:rsidRPr="001D0763" w:rsidRDefault="006C531F" w:rsidP="0006416F">
            <w:pPr>
              <w:rPr>
                <w:b/>
                <w:sz w:val="32"/>
              </w:rPr>
            </w:pPr>
            <w:r w:rsidRPr="001D0763">
              <w:rPr>
                <w:b/>
                <w:sz w:val="32"/>
              </w:rPr>
              <w:t xml:space="preserve">Lunes </w:t>
            </w:r>
          </w:p>
        </w:tc>
        <w:tc>
          <w:tcPr>
            <w:tcW w:w="167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:rsidR="006C531F" w:rsidRPr="001D0763" w:rsidRDefault="006C531F" w:rsidP="0006416F">
            <w:pPr>
              <w:rPr>
                <w:b/>
                <w:sz w:val="32"/>
              </w:rPr>
            </w:pPr>
            <w:r w:rsidRPr="001D0763">
              <w:rPr>
                <w:b/>
                <w:sz w:val="32"/>
              </w:rPr>
              <w:t xml:space="preserve">Martes </w:t>
            </w:r>
          </w:p>
        </w:tc>
        <w:tc>
          <w:tcPr>
            <w:tcW w:w="1679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:rsidR="006C531F" w:rsidRPr="001D0763" w:rsidRDefault="006C531F" w:rsidP="0006416F">
            <w:pPr>
              <w:rPr>
                <w:b/>
                <w:sz w:val="32"/>
              </w:rPr>
            </w:pPr>
            <w:r w:rsidRPr="001D0763">
              <w:rPr>
                <w:b/>
                <w:sz w:val="32"/>
              </w:rPr>
              <w:t xml:space="preserve">Miércoles </w:t>
            </w:r>
          </w:p>
        </w:tc>
        <w:tc>
          <w:tcPr>
            <w:tcW w:w="1668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:rsidR="006C531F" w:rsidRPr="001D0763" w:rsidRDefault="006C531F" w:rsidP="0006416F">
            <w:pPr>
              <w:rPr>
                <w:b/>
                <w:sz w:val="32"/>
              </w:rPr>
            </w:pPr>
            <w:r w:rsidRPr="001D0763">
              <w:rPr>
                <w:b/>
                <w:sz w:val="32"/>
              </w:rPr>
              <w:t xml:space="preserve">Jueves </w:t>
            </w:r>
          </w:p>
        </w:tc>
        <w:tc>
          <w:tcPr>
            <w:tcW w:w="1803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:rsidR="006C531F" w:rsidRPr="001D0763" w:rsidRDefault="006C531F" w:rsidP="0006416F">
            <w:pPr>
              <w:rPr>
                <w:b/>
                <w:sz w:val="32"/>
              </w:rPr>
            </w:pPr>
            <w:r w:rsidRPr="001D0763">
              <w:rPr>
                <w:b/>
                <w:sz w:val="32"/>
              </w:rPr>
              <w:t xml:space="preserve">Viernes </w:t>
            </w:r>
          </w:p>
        </w:tc>
      </w:tr>
      <w:tr w:rsidR="006C531F" w:rsidTr="0006416F">
        <w:trPr>
          <w:trHeight w:val="1272"/>
        </w:trPr>
        <w:tc>
          <w:tcPr>
            <w:tcW w:w="167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D0D0D" w:themeFill="text1" w:themeFillTint="F2"/>
          </w:tcPr>
          <w:p w:rsidR="006C531F" w:rsidRPr="001D0763" w:rsidRDefault="006C531F" w:rsidP="0006416F">
            <w:pPr>
              <w:rPr>
                <w:b/>
              </w:rPr>
            </w:pPr>
            <w:r w:rsidRPr="001D0763">
              <w:rPr>
                <w:b/>
                <w:sz w:val="72"/>
              </w:rPr>
              <w:t>1</w:t>
            </w:r>
          </w:p>
        </w:tc>
        <w:tc>
          <w:tcPr>
            <w:tcW w:w="167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C000"/>
          </w:tcPr>
          <w:p w:rsidR="006C531F" w:rsidRPr="001D0763" w:rsidRDefault="006C531F" w:rsidP="0006416F">
            <w:pPr>
              <w:rPr>
                <w:b/>
                <w:sz w:val="24"/>
              </w:rPr>
            </w:pPr>
            <w:r w:rsidRPr="001D0763">
              <w:rPr>
                <w:b/>
                <w:sz w:val="24"/>
              </w:rPr>
              <w:t>08/06/2020</w:t>
            </w:r>
          </w:p>
          <w:p w:rsidR="006C531F" w:rsidRPr="001D0763" w:rsidRDefault="006C531F" w:rsidP="0006416F">
            <w:pPr>
              <w:rPr>
                <w:b/>
                <w:sz w:val="24"/>
              </w:rPr>
            </w:pPr>
            <w:r w:rsidRPr="001D0763">
              <w:rPr>
                <w:b/>
                <w:sz w:val="24"/>
              </w:rPr>
              <w:t>Ejercicios</w:t>
            </w:r>
          </w:p>
          <w:p w:rsidR="006C531F" w:rsidRPr="001D0763" w:rsidRDefault="006C531F" w:rsidP="0006416F">
            <w:pPr>
              <w:rPr>
                <w:b/>
                <w:sz w:val="24"/>
              </w:rPr>
            </w:pPr>
            <w:r w:rsidRPr="001D0763">
              <w:rPr>
                <w:b/>
                <w:sz w:val="24"/>
              </w:rPr>
              <w:t xml:space="preserve">A las 6:00 am Hasta 7:00 am </w:t>
            </w:r>
          </w:p>
        </w:tc>
        <w:tc>
          <w:tcPr>
            <w:tcW w:w="167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C000"/>
          </w:tcPr>
          <w:p w:rsidR="006C531F" w:rsidRPr="001D0763" w:rsidRDefault="006C531F" w:rsidP="0006416F">
            <w:pPr>
              <w:rPr>
                <w:b/>
                <w:sz w:val="24"/>
              </w:rPr>
            </w:pPr>
            <w:r w:rsidRPr="001D0763">
              <w:rPr>
                <w:b/>
                <w:sz w:val="24"/>
              </w:rPr>
              <w:t>09/06/2020</w:t>
            </w:r>
          </w:p>
          <w:p w:rsidR="006C531F" w:rsidRPr="001D0763" w:rsidRDefault="006C531F" w:rsidP="0006416F">
            <w:pPr>
              <w:rPr>
                <w:b/>
                <w:sz w:val="24"/>
              </w:rPr>
            </w:pPr>
            <w:r w:rsidRPr="001D0763">
              <w:rPr>
                <w:b/>
                <w:sz w:val="24"/>
              </w:rPr>
              <w:t xml:space="preserve">Ejercicios </w:t>
            </w:r>
          </w:p>
          <w:p w:rsidR="006C531F" w:rsidRPr="001D0763" w:rsidRDefault="006C531F" w:rsidP="0006416F">
            <w:pPr>
              <w:rPr>
                <w:b/>
                <w:sz w:val="24"/>
              </w:rPr>
            </w:pPr>
            <w:r w:rsidRPr="001D0763">
              <w:rPr>
                <w:b/>
                <w:sz w:val="24"/>
              </w:rPr>
              <w:t>A las 6:15 am</w:t>
            </w:r>
          </w:p>
          <w:p w:rsidR="006C531F" w:rsidRPr="001D0763" w:rsidRDefault="006C531F" w:rsidP="0006416F">
            <w:pPr>
              <w:rPr>
                <w:b/>
                <w:sz w:val="24"/>
              </w:rPr>
            </w:pPr>
            <w:r w:rsidRPr="001D0763">
              <w:rPr>
                <w:b/>
                <w:sz w:val="24"/>
              </w:rPr>
              <w:t xml:space="preserve">Hasta 6:50 am </w:t>
            </w:r>
          </w:p>
        </w:tc>
        <w:tc>
          <w:tcPr>
            <w:tcW w:w="1679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C000"/>
          </w:tcPr>
          <w:p w:rsidR="006C531F" w:rsidRPr="001D0763" w:rsidRDefault="006C531F" w:rsidP="0006416F">
            <w:pPr>
              <w:rPr>
                <w:b/>
                <w:sz w:val="24"/>
              </w:rPr>
            </w:pPr>
            <w:r w:rsidRPr="001D0763">
              <w:rPr>
                <w:b/>
                <w:sz w:val="24"/>
              </w:rPr>
              <w:t>10/06/2020</w:t>
            </w:r>
          </w:p>
          <w:p w:rsidR="006C531F" w:rsidRPr="001D0763" w:rsidRDefault="006C531F" w:rsidP="0006416F">
            <w:pPr>
              <w:rPr>
                <w:b/>
                <w:sz w:val="24"/>
              </w:rPr>
            </w:pPr>
            <w:r w:rsidRPr="001D0763">
              <w:rPr>
                <w:b/>
                <w:sz w:val="24"/>
              </w:rPr>
              <w:t>Ejercicios</w:t>
            </w:r>
          </w:p>
          <w:p w:rsidR="006C531F" w:rsidRPr="001D0763" w:rsidRDefault="006C531F" w:rsidP="0006416F">
            <w:pPr>
              <w:rPr>
                <w:b/>
                <w:sz w:val="24"/>
              </w:rPr>
            </w:pPr>
            <w:r w:rsidRPr="001D0763">
              <w:rPr>
                <w:b/>
                <w:sz w:val="24"/>
              </w:rPr>
              <w:t>A las 5:50 am</w:t>
            </w:r>
          </w:p>
          <w:p w:rsidR="006C531F" w:rsidRPr="001D0763" w:rsidRDefault="006C531F" w:rsidP="0006416F">
            <w:pPr>
              <w:rPr>
                <w:b/>
                <w:sz w:val="24"/>
              </w:rPr>
            </w:pPr>
            <w:r w:rsidRPr="001D0763">
              <w:rPr>
                <w:b/>
                <w:sz w:val="24"/>
              </w:rPr>
              <w:t xml:space="preserve">Hasta 7:10 am </w:t>
            </w:r>
          </w:p>
        </w:tc>
        <w:tc>
          <w:tcPr>
            <w:tcW w:w="1668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C000"/>
          </w:tcPr>
          <w:p w:rsidR="006C531F" w:rsidRPr="001D0763" w:rsidRDefault="006C531F" w:rsidP="0006416F">
            <w:pPr>
              <w:rPr>
                <w:b/>
                <w:sz w:val="24"/>
              </w:rPr>
            </w:pPr>
          </w:p>
        </w:tc>
        <w:tc>
          <w:tcPr>
            <w:tcW w:w="1803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C000"/>
          </w:tcPr>
          <w:p w:rsidR="006C531F" w:rsidRPr="001D0763" w:rsidRDefault="006C531F" w:rsidP="0006416F">
            <w:pPr>
              <w:rPr>
                <w:b/>
                <w:sz w:val="24"/>
              </w:rPr>
            </w:pPr>
            <w:r w:rsidRPr="001D0763">
              <w:rPr>
                <w:b/>
                <w:sz w:val="24"/>
              </w:rPr>
              <w:t>12/062020</w:t>
            </w:r>
          </w:p>
          <w:p w:rsidR="006C531F" w:rsidRPr="001D0763" w:rsidRDefault="006C531F" w:rsidP="0006416F">
            <w:pPr>
              <w:rPr>
                <w:b/>
                <w:sz w:val="24"/>
              </w:rPr>
            </w:pPr>
            <w:r w:rsidRPr="001D0763">
              <w:rPr>
                <w:b/>
                <w:sz w:val="24"/>
              </w:rPr>
              <w:t>Ejercicios</w:t>
            </w:r>
          </w:p>
          <w:p w:rsidR="006C531F" w:rsidRPr="001D0763" w:rsidRDefault="006C531F" w:rsidP="0006416F">
            <w:pPr>
              <w:rPr>
                <w:b/>
                <w:sz w:val="24"/>
              </w:rPr>
            </w:pPr>
            <w:r w:rsidRPr="001D0763">
              <w:rPr>
                <w:b/>
                <w:sz w:val="24"/>
              </w:rPr>
              <w:t xml:space="preserve">A las 6:20 am </w:t>
            </w:r>
          </w:p>
          <w:p w:rsidR="006C531F" w:rsidRPr="001D0763" w:rsidRDefault="006C531F" w:rsidP="0006416F">
            <w:pPr>
              <w:rPr>
                <w:b/>
                <w:sz w:val="24"/>
              </w:rPr>
            </w:pPr>
            <w:r w:rsidRPr="001D0763">
              <w:rPr>
                <w:b/>
                <w:sz w:val="24"/>
              </w:rPr>
              <w:t xml:space="preserve">Hasta 7:05 am </w:t>
            </w:r>
          </w:p>
        </w:tc>
      </w:tr>
      <w:tr w:rsidR="006C531F" w:rsidTr="0006416F">
        <w:trPr>
          <w:trHeight w:val="1348"/>
        </w:trPr>
        <w:tc>
          <w:tcPr>
            <w:tcW w:w="167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D0D0D" w:themeFill="text1" w:themeFillTint="F2"/>
          </w:tcPr>
          <w:p w:rsidR="006C531F" w:rsidRPr="001D0763" w:rsidRDefault="006C531F" w:rsidP="0006416F">
            <w:pPr>
              <w:rPr>
                <w:b/>
              </w:rPr>
            </w:pPr>
            <w:r w:rsidRPr="001D0763">
              <w:rPr>
                <w:b/>
                <w:sz w:val="72"/>
              </w:rPr>
              <w:t>2</w:t>
            </w:r>
          </w:p>
        </w:tc>
        <w:tc>
          <w:tcPr>
            <w:tcW w:w="167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538135" w:themeFill="accent6" w:themeFillShade="BF"/>
          </w:tcPr>
          <w:p w:rsidR="006C531F" w:rsidRPr="00CF1705" w:rsidRDefault="006C531F" w:rsidP="0006416F">
            <w:pPr>
              <w:rPr>
                <w:b/>
                <w:sz w:val="24"/>
              </w:rPr>
            </w:pPr>
            <w:r w:rsidRPr="00CF1705">
              <w:rPr>
                <w:b/>
                <w:sz w:val="24"/>
              </w:rPr>
              <w:t>15/06/2020</w:t>
            </w:r>
          </w:p>
          <w:p w:rsidR="006C531F" w:rsidRPr="00CF1705" w:rsidRDefault="006C531F" w:rsidP="0006416F">
            <w:pPr>
              <w:rPr>
                <w:b/>
                <w:sz w:val="24"/>
              </w:rPr>
            </w:pPr>
            <w:r w:rsidRPr="00CF1705">
              <w:rPr>
                <w:b/>
                <w:sz w:val="24"/>
              </w:rPr>
              <w:t xml:space="preserve">Ejercicios </w:t>
            </w:r>
          </w:p>
          <w:p w:rsidR="006C531F" w:rsidRPr="00CF1705" w:rsidRDefault="006C531F" w:rsidP="0006416F">
            <w:pPr>
              <w:rPr>
                <w:b/>
                <w:sz w:val="24"/>
              </w:rPr>
            </w:pPr>
            <w:r w:rsidRPr="00CF1705">
              <w:rPr>
                <w:b/>
                <w:sz w:val="24"/>
              </w:rPr>
              <w:t>A las 6:00 am</w:t>
            </w:r>
          </w:p>
          <w:p w:rsidR="006C531F" w:rsidRPr="00CF1705" w:rsidRDefault="006C531F" w:rsidP="0006416F">
            <w:pPr>
              <w:rPr>
                <w:b/>
                <w:sz w:val="24"/>
              </w:rPr>
            </w:pPr>
            <w:r w:rsidRPr="00CF1705">
              <w:rPr>
                <w:b/>
                <w:sz w:val="24"/>
              </w:rPr>
              <w:t xml:space="preserve">Hasta 6:40 am </w:t>
            </w:r>
          </w:p>
        </w:tc>
        <w:tc>
          <w:tcPr>
            <w:tcW w:w="167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538135" w:themeFill="accent6" w:themeFillShade="BF"/>
          </w:tcPr>
          <w:p w:rsidR="006C531F" w:rsidRPr="00CF1705" w:rsidRDefault="006C531F" w:rsidP="0006416F">
            <w:pPr>
              <w:rPr>
                <w:b/>
                <w:sz w:val="24"/>
              </w:rPr>
            </w:pPr>
            <w:r w:rsidRPr="00CF1705">
              <w:rPr>
                <w:b/>
                <w:sz w:val="24"/>
              </w:rPr>
              <w:t>16/06/2020</w:t>
            </w:r>
          </w:p>
          <w:p w:rsidR="006C531F" w:rsidRPr="00CF1705" w:rsidRDefault="006C531F" w:rsidP="0006416F">
            <w:pPr>
              <w:rPr>
                <w:b/>
                <w:sz w:val="24"/>
              </w:rPr>
            </w:pPr>
            <w:r w:rsidRPr="00CF1705">
              <w:rPr>
                <w:b/>
                <w:sz w:val="24"/>
              </w:rPr>
              <w:t>Ejercicios</w:t>
            </w:r>
          </w:p>
          <w:p w:rsidR="006C531F" w:rsidRPr="00CF1705" w:rsidRDefault="006C531F" w:rsidP="0006416F">
            <w:pPr>
              <w:rPr>
                <w:b/>
                <w:sz w:val="24"/>
              </w:rPr>
            </w:pPr>
            <w:r w:rsidRPr="00CF1705">
              <w:rPr>
                <w:b/>
                <w:sz w:val="24"/>
              </w:rPr>
              <w:t xml:space="preserve">A las 5:50 am </w:t>
            </w:r>
          </w:p>
          <w:p w:rsidR="006C531F" w:rsidRPr="00CF1705" w:rsidRDefault="006C531F" w:rsidP="0006416F">
            <w:pPr>
              <w:rPr>
                <w:b/>
                <w:sz w:val="24"/>
              </w:rPr>
            </w:pPr>
            <w:r w:rsidRPr="00CF1705">
              <w:rPr>
                <w:b/>
                <w:sz w:val="24"/>
              </w:rPr>
              <w:t>Hasta 6:40 am</w:t>
            </w:r>
          </w:p>
        </w:tc>
        <w:tc>
          <w:tcPr>
            <w:tcW w:w="1679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538135" w:themeFill="accent6" w:themeFillShade="BF"/>
          </w:tcPr>
          <w:p w:rsidR="006C531F" w:rsidRDefault="006C531F" w:rsidP="0006416F"/>
        </w:tc>
        <w:tc>
          <w:tcPr>
            <w:tcW w:w="1668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538135" w:themeFill="accent6" w:themeFillShade="BF"/>
          </w:tcPr>
          <w:p w:rsidR="006C531F" w:rsidRDefault="006C531F" w:rsidP="0006416F"/>
        </w:tc>
        <w:tc>
          <w:tcPr>
            <w:tcW w:w="1803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538135" w:themeFill="accent6" w:themeFillShade="BF"/>
          </w:tcPr>
          <w:p w:rsidR="006C531F" w:rsidRDefault="006C531F" w:rsidP="0006416F"/>
        </w:tc>
      </w:tr>
      <w:tr w:rsidR="006C531F" w:rsidTr="0006416F">
        <w:trPr>
          <w:trHeight w:val="1590"/>
        </w:trPr>
        <w:tc>
          <w:tcPr>
            <w:tcW w:w="167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:rsidR="006C531F" w:rsidRPr="006C531F" w:rsidRDefault="006C531F" w:rsidP="0006416F">
            <w:pPr>
              <w:rPr>
                <w:b/>
              </w:rPr>
            </w:pPr>
            <w:r w:rsidRPr="006C531F">
              <w:rPr>
                <w:b/>
                <w:sz w:val="72"/>
              </w:rPr>
              <w:t>3</w:t>
            </w:r>
          </w:p>
        </w:tc>
        <w:tc>
          <w:tcPr>
            <w:tcW w:w="167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:rsidR="006C531F" w:rsidRDefault="006C531F" w:rsidP="0006416F"/>
        </w:tc>
        <w:tc>
          <w:tcPr>
            <w:tcW w:w="167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:rsidR="006C531F" w:rsidRDefault="006C531F" w:rsidP="0006416F"/>
        </w:tc>
        <w:tc>
          <w:tcPr>
            <w:tcW w:w="1679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:rsidR="006C531F" w:rsidRDefault="006C531F" w:rsidP="0006416F"/>
        </w:tc>
        <w:tc>
          <w:tcPr>
            <w:tcW w:w="1668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:rsidR="006C531F" w:rsidRDefault="006C531F" w:rsidP="0006416F"/>
        </w:tc>
        <w:tc>
          <w:tcPr>
            <w:tcW w:w="1803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:rsidR="006C531F" w:rsidRDefault="006C531F" w:rsidP="0006416F"/>
        </w:tc>
      </w:tr>
    </w:tbl>
    <w:p w:rsidR="006C531F" w:rsidRDefault="006C531F" w:rsidP="006C531F">
      <w:pPr>
        <w:rPr>
          <w:b/>
          <w:color w:val="C45911" w:themeColor="accent2" w:themeShade="BF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C531F" w:rsidRDefault="006C531F" w:rsidP="006C531F">
      <w:pPr>
        <w:rPr>
          <w:b/>
          <w:color w:val="C45911" w:themeColor="accent2" w:themeShade="BF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C531F" w:rsidRDefault="006C531F" w:rsidP="006C531F">
      <w:pPr>
        <w:rPr>
          <w:b/>
          <w:color w:val="C45911" w:themeColor="accent2" w:themeShade="BF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C531F" w:rsidRDefault="006C531F" w:rsidP="006C531F">
      <w:pPr>
        <w:rPr>
          <w:b/>
          <w:color w:val="C45911" w:themeColor="accent2" w:themeShade="BF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C7FD9" w:rsidRPr="00147887" w:rsidRDefault="00147887" w:rsidP="00147887">
      <w:pPr>
        <w:jc w:val="center"/>
        <w:rPr>
          <w:b/>
          <w:color w:val="C45911" w:themeColor="accent2" w:themeShade="BF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47887">
        <w:rPr>
          <w:b/>
          <w:noProof/>
          <w:color w:val="C45911" w:themeColor="accent2" w:themeShade="BF"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F6B460B" wp14:editId="016B0D29">
                <wp:simplePos x="0" y="0"/>
                <wp:positionH relativeFrom="column">
                  <wp:posOffset>2269490</wp:posOffset>
                </wp:positionH>
                <wp:positionV relativeFrom="paragraph">
                  <wp:posOffset>-20955</wp:posOffset>
                </wp:positionV>
                <wp:extent cx="2076450" cy="533400"/>
                <wp:effectExtent l="0" t="0" r="19050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334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E7C25" id="Rectángulo redondeado 13" o:spid="_x0000_s1026" style="position:absolute;margin-left:178.7pt;margin-top:-1.65pt;width:163.5pt;height:42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" fillcolor="black [3213]" strokecolor="black [3213]" strokeweight="1pt">
                <v:stroke joinstyle="miter"/>
              </v:roundrect>
            </w:pict>
          </mc:Fallback>
        </mc:AlternateContent>
      </w:r>
      <w:r w:rsidRPr="00147887">
        <w:rPr>
          <w:b/>
          <w:color w:val="C45911" w:themeColor="accent2" w:themeShade="BF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EVIDENCIAS</w:t>
      </w:r>
    </w:p>
    <w:p w:rsidR="006C531F" w:rsidRDefault="006C531F" w:rsidP="006C531F">
      <w:pPr>
        <w:rPr>
          <w:b/>
          <w:color w:val="C00000"/>
          <w:sz w:val="32"/>
        </w:rPr>
      </w:pPr>
    </w:p>
    <w:p w:rsidR="005803B1" w:rsidRPr="00147887" w:rsidRDefault="005803B1" w:rsidP="006C531F">
      <w:pPr>
        <w:jc w:val="center"/>
        <w:rPr>
          <w:b/>
          <w:color w:val="C00000"/>
          <w:sz w:val="32"/>
        </w:rPr>
      </w:pPr>
      <w:r w:rsidRPr="00147887">
        <w:rPr>
          <w:b/>
          <w:color w:val="C00000"/>
          <w:sz w:val="32"/>
        </w:rPr>
        <w:t xml:space="preserve">EVIDENCIA </w:t>
      </w:r>
      <w:r w:rsidR="003C7FD9" w:rsidRPr="00147887">
        <w:rPr>
          <w:b/>
          <w:color w:val="C00000"/>
          <w:sz w:val="32"/>
        </w:rPr>
        <w:t>DE LA</w:t>
      </w:r>
      <w:r w:rsidR="00C96FFB" w:rsidRPr="00147887">
        <w:rPr>
          <w:b/>
          <w:color w:val="C00000"/>
          <w:sz w:val="32"/>
        </w:rPr>
        <w:t xml:space="preserve"> 1</w:t>
      </w:r>
      <w:r w:rsidR="003C7FD9" w:rsidRPr="00147887">
        <w:rPr>
          <w:b/>
          <w:color w:val="C00000"/>
          <w:sz w:val="32"/>
        </w:rPr>
        <w:t xml:space="preserve"> </w:t>
      </w:r>
      <w:r w:rsidR="00C96FFB" w:rsidRPr="00147887">
        <w:rPr>
          <w:b/>
          <w:color w:val="C00000"/>
          <w:sz w:val="32"/>
        </w:rPr>
        <w:t xml:space="preserve">SEMANA - </w:t>
      </w:r>
      <w:r w:rsidRPr="00147887">
        <w:rPr>
          <w:b/>
          <w:color w:val="C00000"/>
          <w:sz w:val="32"/>
        </w:rPr>
        <w:t>JUNIO</w:t>
      </w:r>
    </w:p>
    <w:p w:rsidR="006C531F" w:rsidRDefault="006C531F" w:rsidP="006C531F"/>
    <w:p w:rsidR="006C531F" w:rsidRDefault="006C531F" w:rsidP="006C531F"/>
    <w:p w:rsidR="006C531F" w:rsidRDefault="006C531F" w:rsidP="006C531F"/>
    <w:p w:rsidR="006C531F" w:rsidRDefault="006C531F" w:rsidP="006C531F"/>
    <w:p w:rsidR="006C531F" w:rsidRDefault="006C531F" w:rsidP="006C531F">
      <w:bookmarkStart w:id="0" w:name="_GoBack"/>
      <w:bookmarkEnd w:id="0"/>
    </w:p>
    <w:p w:rsidR="005803B1" w:rsidRDefault="005803B1" w:rsidP="000A2149"/>
    <w:p w:rsidR="005803B1" w:rsidRPr="006C531F" w:rsidRDefault="006C531F" w:rsidP="006C531F">
      <w:pPr>
        <w:jc w:val="center"/>
        <w:rPr>
          <w:b/>
          <w:color w:val="C00000"/>
          <w:sz w:val="32"/>
        </w:rPr>
      </w:pPr>
      <w:r w:rsidRPr="00147887">
        <w:rPr>
          <w:b/>
          <w:color w:val="C00000"/>
          <w:sz w:val="32"/>
        </w:rPr>
        <w:t>EVIDENCIA DE LA</w:t>
      </w:r>
      <w:r>
        <w:rPr>
          <w:b/>
          <w:color w:val="C00000"/>
          <w:sz w:val="32"/>
        </w:rPr>
        <w:t xml:space="preserve"> 2</w:t>
      </w:r>
      <w:r w:rsidRPr="00147887">
        <w:rPr>
          <w:b/>
          <w:color w:val="C00000"/>
          <w:sz w:val="32"/>
        </w:rPr>
        <w:t xml:space="preserve"> SEMANA - JUNIO</w:t>
      </w:r>
    </w:p>
    <w:p w:rsidR="005803B1" w:rsidRDefault="006C531F" w:rsidP="000A2149">
      <w:r>
        <w:rPr>
          <w:b/>
          <w:noProof/>
          <w:color w:val="C00000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59F5360" wp14:editId="2C4E813D">
                <wp:simplePos x="0" y="0"/>
                <wp:positionH relativeFrom="column">
                  <wp:posOffset>2540</wp:posOffset>
                </wp:positionH>
                <wp:positionV relativeFrom="paragraph">
                  <wp:posOffset>229235</wp:posOffset>
                </wp:positionV>
                <wp:extent cx="6391275" cy="3752850"/>
                <wp:effectExtent l="19050" t="19050" r="47625" b="381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752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227E" id="Rectángulo 18" o:spid="_x0000_s1026" style="position:absolute;margin-left:.2pt;margin-top:18.05pt;width:503.25pt;height:295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" fillcolor="black [3213]" strokecolor="#00b0f0" strokeweight="4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692536" wp14:editId="2CC545D6">
                <wp:simplePos x="0" y="0"/>
                <wp:positionH relativeFrom="column">
                  <wp:posOffset>3164841</wp:posOffset>
                </wp:positionH>
                <wp:positionV relativeFrom="paragraph">
                  <wp:posOffset>255905</wp:posOffset>
                </wp:positionV>
                <wp:extent cx="0" cy="2686050"/>
                <wp:effectExtent l="1905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D3514" id="Conector recto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pt,20.15pt" to="249.2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" strokecolor="#00b0f0" strokeweight="3pt">
                <v:stroke joinstyle="miter"/>
              </v:line>
            </w:pict>
          </mc:Fallback>
        </mc:AlternateContent>
      </w:r>
      <w:r>
        <w:rPr>
          <w:b/>
          <w:noProof/>
          <w:color w:val="C00000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14E594" wp14:editId="67B83980">
                <wp:simplePos x="0" y="0"/>
                <wp:positionH relativeFrom="column">
                  <wp:posOffset>1612265</wp:posOffset>
                </wp:positionH>
                <wp:positionV relativeFrom="paragraph">
                  <wp:posOffset>255905</wp:posOffset>
                </wp:positionV>
                <wp:extent cx="0" cy="2686050"/>
                <wp:effectExtent l="1905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0CCE5" id="Conector recto 20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95pt,20.15pt" to="126.95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" strokecolor="#00b0f0" strokeweight="3pt">
                <v:stroke joinstyle="miter"/>
              </v:line>
            </w:pict>
          </mc:Fallback>
        </mc:AlternateContent>
      </w:r>
    </w:p>
    <w:p w:rsidR="005803B1" w:rsidRDefault="006C531F" w:rsidP="000A2149"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1E6D9DC2" wp14:editId="6E49CD4D">
            <wp:simplePos x="0" y="0"/>
            <wp:positionH relativeFrom="column">
              <wp:posOffset>1840865</wp:posOffset>
            </wp:positionH>
            <wp:positionV relativeFrom="paragraph">
              <wp:posOffset>85090</wp:posOffset>
            </wp:positionV>
            <wp:extent cx="1111885" cy="201993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 2020-06-17 at 06.05.12 AM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68ADD03A" wp14:editId="6F1A3DD3">
            <wp:simplePos x="0" y="0"/>
            <wp:positionH relativeFrom="column">
              <wp:posOffset>201930</wp:posOffset>
            </wp:positionH>
            <wp:positionV relativeFrom="paragraph">
              <wp:posOffset>37465</wp:posOffset>
            </wp:positionV>
            <wp:extent cx="1209675" cy="2019935"/>
            <wp:effectExtent l="0" t="0" r="952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0-06-16 at 06.05.02 AM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3B1" w:rsidRDefault="005803B1" w:rsidP="000A2149"/>
    <w:p w:rsidR="005803B1" w:rsidRDefault="005803B1" w:rsidP="000A2149"/>
    <w:p w:rsidR="005803B1" w:rsidRDefault="005803B1" w:rsidP="000A2149"/>
    <w:p w:rsidR="005803B1" w:rsidRDefault="006C531F" w:rsidP="000A214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5E74C1" wp14:editId="71B215B5">
                <wp:simplePos x="0" y="0"/>
                <wp:positionH relativeFrom="column">
                  <wp:posOffset>1840865</wp:posOffset>
                </wp:positionH>
                <wp:positionV relativeFrom="paragraph">
                  <wp:posOffset>974090</wp:posOffset>
                </wp:positionV>
                <wp:extent cx="1111885" cy="635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1C86" w:rsidRPr="00071C86" w:rsidRDefault="00660519" w:rsidP="00071C86">
                            <w:pPr>
                              <w:pStyle w:val="Descripcin"/>
                              <w:rPr>
                                <w:b/>
                                <w:color w:val="C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0"/>
                              </w:rPr>
                              <w:t>Foto</w:t>
                            </w:r>
                            <w:r w:rsidR="00071C86" w:rsidRPr="00071C86">
                              <w:rPr>
                                <w:b/>
                                <w:color w:val="C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0"/>
                              </w:rPr>
                              <w:t xml:space="preserve">2: </w:t>
                            </w:r>
                            <w:r w:rsidRPr="00071C86">
                              <w:rPr>
                                <w:b/>
                                <w:color w:val="C00000"/>
                                <w:sz w:val="20"/>
                              </w:rPr>
                              <w:t>17</w:t>
                            </w:r>
                            <w:r w:rsidR="00071C86" w:rsidRPr="00071C86">
                              <w:rPr>
                                <w:b/>
                                <w:color w:val="C00000"/>
                                <w:sz w:val="20"/>
                              </w:rPr>
                              <w:t xml:space="preserve">/06/2020 ejercicios 5:50 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E74C1" id="Cuadro de texto 17" o:spid="_x0000_s1032" type="#_x0000_t202" style="position:absolute;margin-left:144.95pt;margin-top:76.7pt;width:87.5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" stroked="f">
                <v:textbox style="mso-fit-shape-to-text:t" inset="0,0,0,0">
                  <w:txbxContent>
                    <w:p w:rsidR="00071C86" w:rsidRPr="00071C86" w:rsidRDefault="00660519" w:rsidP="00071C86">
                      <w:pPr>
                        <w:pStyle w:val="Descripcin"/>
                        <w:rPr>
                          <w:b/>
                          <w:color w:val="C00000"/>
                          <w:sz w:val="20"/>
                        </w:rPr>
                      </w:pPr>
                      <w:r>
                        <w:rPr>
                          <w:b/>
                          <w:color w:val="C00000"/>
                          <w:sz w:val="20"/>
                        </w:rPr>
                        <w:t>Foto</w:t>
                      </w:r>
                      <w:r w:rsidR="00071C86" w:rsidRPr="00071C86">
                        <w:rPr>
                          <w:b/>
                          <w:color w:val="C0000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0"/>
                        </w:rPr>
                        <w:t xml:space="preserve">2: </w:t>
                      </w:r>
                      <w:r w:rsidRPr="00071C86">
                        <w:rPr>
                          <w:b/>
                          <w:color w:val="C00000"/>
                          <w:sz w:val="20"/>
                        </w:rPr>
                        <w:t>17</w:t>
                      </w:r>
                      <w:r w:rsidR="00071C86" w:rsidRPr="00071C86">
                        <w:rPr>
                          <w:b/>
                          <w:color w:val="C00000"/>
                          <w:sz w:val="20"/>
                        </w:rPr>
                        <w:t xml:space="preserve">/06/2020 ejercicios 5:50 am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0B5C21" wp14:editId="1ADA43BE">
                <wp:simplePos x="0" y="0"/>
                <wp:positionH relativeFrom="column">
                  <wp:posOffset>201930</wp:posOffset>
                </wp:positionH>
                <wp:positionV relativeFrom="paragraph">
                  <wp:posOffset>913130</wp:posOffset>
                </wp:positionV>
                <wp:extent cx="1209675" cy="635"/>
                <wp:effectExtent l="0" t="0" r="0" b="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1C86" w:rsidRPr="00071C86" w:rsidRDefault="00660519" w:rsidP="00071C86">
                            <w:pPr>
                              <w:pStyle w:val="Descripcin"/>
                              <w:rPr>
                                <w:b/>
                                <w:color w:val="00B0F0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2"/>
                                <w:lang w:val="es-ES"/>
                              </w:rPr>
                              <w:t xml:space="preserve">Foto 1: </w:t>
                            </w:r>
                            <w:r w:rsidR="00071C86" w:rsidRPr="00071C86">
                              <w:rPr>
                                <w:b/>
                                <w:color w:val="00B0F0"/>
                                <w:sz w:val="22"/>
                                <w:lang w:val="es-ES"/>
                              </w:rPr>
                              <w:t>16/06/2020 ejercicios 6:00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B5C21" id="Cuadro de texto 16" o:spid="_x0000_s1033" type="#_x0000_t202" style="position:absolute;margin-left:15.9pt;margin-top:71.9pt;width:95.2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" stroked="f">
                <v:textbox style="mso-fit-shape-to-text:t" inset="0,0,0,0">
                  <w:txbxContent>
                    <w:p w:rsidR="00071C86" w:rsidRPr="00071C86" w:rsidRDefault="00660519" w:rsidP="00071C86">
                      <w:pPr>
                        <w:pStyle w:val="Descripcin"/>
                        <w:rPr>
                          <w:b/>
                          <w:color w:val="00B0F0"/>
                          <w:sz w:val="22"/>
                          <w:lang w:val="es-ES"/>
                        </w:rPr>
                      </w:pPr>
                      <w:r>
                        <w:rPr>
                          <w:b/>
                          <w:color w:val="00B0F0"/>
                          <w:sz w:val="22"/>
                          <w:lang w:val="es-ES"/>
                        </w:rPr>
                        <w:t xml:space="preserve">Foto 1: </w:t>
                      </w:r>
                      <w:r w:rsidR="00071C86" w:rsidRPr="00071C86">
                        <w:rPr>
                          <w:b/>
                          <w:color w:val="00B0F0"/>
                          <w:sz w:val="22"/>
                          <w:lang w:val="es-ES"/>
                        </w:rPr>
                        <w:t>16/06/2020 ejercicios 6:00 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B0009D" wp14:editId="751458A1">
                <wp:simplePos x="0" y="0"/>
                <wp:positionH relativeFrom="column">
                  <wp:posOffset>1905</wp:posOffset>
                </wp:positionH>
                <wp:positionV relativeFrom="paragraph">
                  <wp:posOffset>1463675</wp:posOffset>
                </wp:positionV>
                <wp:extent cx="6391275" cy="47625"/>
                <wp:effectExtent l="19050" t="19050" r="28575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476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4AAE6" id="Conector recto 1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5.25pt" to="503.4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" strokecolor="#00b0f0" strokeweight="3pt">
                <v:stroke joinstyle="miter"/>
              </v:line>
            </w:pict>
          </mc:Fallback>
        </mc:AlternateContent>
      </w:r>
    </w:p>
    <w:sectPr w:rsidR="005803B1" w:rsidSect="009A5D09">
      <w:pgSz w:w="11906" w:h="16838"/>
      <w:pgMar w:top="720" w:right="991" w:bottom="720" w:left="851" w:header="709" w:footer="709" w:gutter="0"/>
      <w:pgBorders w:offsetFrom="page">
        <w:top w:val="basicWideMidline" w:sz="15" w:space="24" w:color="7B0317"/>
        <w:left w:val="basicWideMidline" w:sz="15" w:space="24" w:color="7B0317"/>
        <w:bottom w:val="basicWideMidline" w:sz="15" w:space="24" w:color="7B0317"/>
        <w:right w:val="basicWideMidline" w:sz="15" w:space="24" w:color="7B0317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5A0" w:rsidRDefault="006A15A0" w:rsidP="000A02C0">
      <w:pPr>
        <w:spacing w:after="0" w:line="240" w:lineRule="auto"/>
      </w:pPr>
      <w:r>
        <w:separator/>
      </w:r>
    </w:p>
  </w:endnote>
  <w:endnote w:type="continuationSeparator" w:id="0">
    <w:p w:rsidR="006A15A0" w:rsidRDefault="006A15A0" w:rsidP="000A0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2C0" w:rsidRDefault="000A02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2C0" w:rsidRDefault="000A02C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2C0" w:rsidRDefault="000A02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5A0" w:rsidRDefault="006A15A0" w:rsidP="000A02C0">
      <w:pPr>
        <w:spacing w:after="0" w:line="240" w:lineRule="auto"/>
      </w:pPr>
      <w:r>
        <w:separator/>
      </w:r>
    </w:p>
  </w:footnote>
  <w:footnote w:type="continuationSeparator" w:id="0">
    <w:p w:rsidR="006A15A0" w:rsidRDefault="006A15A0" w:rsidP="000A0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2C0" w:rsidRDefault="006A15A0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83407" o:spid="_x0000_s2050" type="#_x0000_t75" style="position:absolute;margin-left:0;margin-top:0;width:545.6pt;height:519.5pt;z-index:-251657216;mso-position-horizontal:center;mso-position-horizontal-relative:margin;mso-position-vertical:center;mso-position-vertical-relative:margin" o:allowincell="f">
          <v:imagedata r:id="rId1" o:title="descarg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2C0" w:rsidRDefault="006A15A0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83408" o:spid="_x0000_s2051" type="#_x0000_t75" style="position:absolute;margin-left:0;margin-top:0;width:545.6pt;height:519.5pt;z-index:-251656192;mso-position-horizontal:center;mso-position-horizontal-relative:margin;mso-position-vertical:center;mso-position-vertical-relative:margin" o:allowincell="f">
          <v:imagedata r:id="rId1" o:title="descarg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2C0" w:rsidRDefault="006A15A0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83406" o:spid="_x0000_s2049" type="#_x0000_t75" style="position:absolute;margin-left:0;margin-top:0;width:545.6pt;height:519.5pt;z-index:-251658240;mso-position-horizontal:center;mso-position-horizontal-relative:margin;mso-position-vertical:center;mso-position-vertical-relative:margin" o:allowincell="f">
          <v:imagedata r:id="rId1" o:title="descarg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27AF77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DE7A"/>
      </v:shape>
    </w:pict>
  </w:numPicBullet>
  <w:abstractNum w:abstractNumId="0" w15:restartNumberingAfterBreak="0">
    <w:nsid w:val="0BE91A9A"/>
    <w:multiLevelType w:val="hybridMultilevel"/>
    <w:tmpl w:val="1102FD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848FB"/>
    <w:multiLevelType w:val="hybridMultilevel"/>
    <w:tmpl w:val="EEFA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46549"/>
    <w:multiLevelType w:val="hybridMultilevel"/>
    <w:tmpl w:val="F17EF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62F4B"/>
    <w:multiLevelType w:val="hybridMultilevel"/>
    <w:tmpl w:val="96D4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E0973"/>
    <w:multiLevelType w:val="hybridMultilevel"/>
    <w:tmpl w:val="760C4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0094B"/>
    <w:multiLevelType w:val="hybridMultilevel"/>
    <w:tmpl w:val="8A64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6F"/>
    <w:rsid w:val="000358FF"/>
    <w:rsid w:val="0006416F"/>
    <w:rsid w:val="00071C86"/>
    <w:rsid w:val="000A02C0"/>
    <w:rsid w:val="000A2149"/>
    <w:rsid w:val="00102818"/>
    <w:rsid w:val="0013344D"/>
    <w:rsid w:val="001373E6"/>
    <w:rsid w:val="00147887"/>
    <w:rsid w:val="00151155"/>
    <w:rsid w:val="00181797"/>
    <w:rsid w:val="001C25D8"/>
    <w:rsid w:val="001D0763"/>
    <w:rsid w:val="001D456F"/>
    <w:rsid w:val="00271375"/>
    <w:rsid w:val="002D3673"/>
    <w:rsid w:val="003C7FD9"/>
    <w:rsid w:val="00402946"/>
    <w:rsid w:val="00427667"/>
    <w:rsid w:val="004E66B1"/>
    <w:rsid w:val="004F2250"/>
    <w:rsid w:val="005679CD"/>
    <w:rsid w:val="005803B1"/>
    <w:rsid w:val="005E6FE6"/>
    <w:rsid w:val="00660519"/>
    <w:rsid w:val="006A15A0"/>
    <w:rsid w:val="006C531F"/>
    <w:rsid w:val="0087305F"/>
    <w:rsid w:val="008957A5"/>
    <w:rsid w:val="008B0C42"/>
    <w:rsid w:val="008B4C9A"/>
    <w:rsid w:val="0091313F"/>
    <w:rsid w:val="0094245D"/>
    <w:rsid w:val="009A5D09"/>
    <w:rsid w:val="009B665F"/>
    <w:rsid w:val="009C2B1F"/>
    <w:rsid w:val="00A53E10"/>
    <w:rsid w:val="00A769CA"/>
    <w:rsid w:val="00A81DC9"/>
    <w:rsid w:val="00A87837"/>
    <w:rsid w:val="00B57570"/>
    <w:rsid w:val="00C754DA"/>
    <w:rsid w:val="00C96FFB"/>
    <w:rsid w:val="00CF1705"/>
    <w:rsid w:val="00D40E39"/>
    <w:rsid w:val="00D72E4F"/>
    <w:rsid w:val="00DA17F2"/>
    <w:rsid w:val="00DB1E59"/>
    <w:rsid w:val="00DB3B58"/>
    <w:rsid w:val="00E0076D"/>
    <w:rsid w:val="00E250E5"/>
    <w:rsid w:val="00E74E4A"/>
    <w:rsid w:val="00F14467"/>
    <w:rsid w:val="00FB13CE"/>
    <w:rsid w:val="00FE25E5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BD5450"/>
  <w15:chartTrackingRefBased/>
  <w15:docId w15:val="{86B951A3-A1E2-44D7-87A7-42582AF4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0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2C0"/>
  </w:style>
  <w:style w:type="paragraph" w:styleId="Piedepgina">
    <w:name w:val="footer"/>
    <w:basedOn w:val="Normal"/>
    <w:link w:val="PiedepginaCar"/>
    <w:uiPriority w:val="99"/>
    <w:unhideWhenUsed/>
    <w:rsid w:val="000A0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2C0"/>
  </w:style>
  <w:style w:type="paragraph" w:styleId="Prrafodelista">
    <w:name w:val="List Paragraph"/>
    <w:basedOn w:val="Normal"/>
    <w:uiPriority w:val="34"/>
    <w:qFormat/>
    <w:rsid w:val="009A5D0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A5D0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A5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9A5D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alendario2">
    <w:name w:val="Calendario 2"/>
    <w:basedOn w:val="Tablanormal"/>
    <w:uiPriority w:val="99"/>
    <w:qFormat/>
    <w:rsid w:val="009A5D09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071C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hyperlink" Target="https://medlineplus.gov/spanish/benefitsofexercis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medlineplus.gov/spanish/depress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lineplus.gov/spanish/stress.html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medlineplus.gov/spanish/quittingsmoking.html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medlineplus.gov/spanish/benefitsofexercise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gundo\Documents\Plantillas%20personalizadas%20de%20Office\Ejercicios%20de%20conductu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AE4FE-1A68-4B83-BDD6-82E6FEDF3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Ejercicios de conductual</Template>
  <TotalTime>47</TotalTime>
  <Pages>5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Segundo</dc:creator>
  <cp:keywords/>
  <dc:description/>
  <cp:lastModifiedBy>Segundo</cp:lastModifiedBy>
  <cp:revision>1</cp:revision>
  <dcterms:created xsi:type="dcterms:W3CDTF">2020-06-17T14:03:00Z</dcterms:created>
  <dcterms:modified xsi:type="dcterms:W3CDTF">2020-06-17T14:51:00Z</dcterms:modified>
</cp:coreProperties>
</file>